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6CB87" w14:textId="77777777" w:rsidR="00F96963" w:rsidRPr="0081495C" w:rsidRDefault="00F96963" w:rsidP="00F96963">
      <w:pPr>
        <w:jc w:val="center"/>
        <w:rPr>
          <w:rFonts w:ascii="Arial" w:hAnsi="Arial" w:cs="Arial"/>
        </w:rPr>
      </w:pPr>
    </w:p>
    <w:p w14:paraId="3B2AF24E" w14:textId="77777777" w:rsidR="00F96963" w:rsidRPr="0081495C" w:rsidRDefault="00F96963" w:rsidP="00F96963">
      <w:pPr>
        <w:jc w:val="center"/>
        <w:rPr>
          <w:rFonts w:ascii="Arial" w:hAnsi="Arial" w:cs="Arial"/>
        </w:rPr>
      </w:pPr>
    </w:p>
    <w:p w14:paraId="799E6257" w14:textId="52FA2761" w:rsidR="00903A36" w:rsidRPr="0081495C" w:rsidRDefault="007877FE" w:rsidP="00F96963">
      <w:pPr>
        <w:jc w:val="center"/>
        <w:rPr>
          <w:rFonts w:ascii="Arial" w:hAnsi="Arial" w:cs="Arial"/>
        </w:rPr>
      </w:pPr>
      <w:r w:rsidRPr="00100BFE">
        <w:rPr>
          <w:rFonts w:ascii="Arial" w:hAnsi="Arial" w:cs="Arial"/>
          <w:noProof/>
          <w:lang w:val="en-US"/>
        </w:rPr>
        <w:drawing>
          <wp:inline distT="0" distB="0" distL="0" distR="0" wp14:anchorId="36EA8D8F" wp14:editId="4BC15582">
            <wp:extent cx="2433320" cy="1979930"/>
            <wp:effectExtent l="0" t="0" r="0" b="0"/>
            <wp:docPr id="1" name="Picture 1" descr="Description: 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3320" cy="1979930"/>
                    </a:xfrm>
                    <a:prstGeom prst="rect">
                      <a:avLst/>
                    </a:prstGeom>
                    <a:noFill/>
                    <a:ln>
                      <a:noFill/>
                    </a:ln>
                  </pic:spPr>
                </pic:pic>
              </a:graphicData>
            </a:graphic>
          </wp:inline>
        </w:drawing>
      </w:r>
    </w:p>
    <w:p w14:paraId="4C2F92CC" w14:textId="77777777" w:rsidR="00F96963" w:rsidRPr="0081495C" w:rsidRDefault="00C54A9D" w:rsidP="00F96963">
      <w:pPr>
        <w:pStyle w:val="NoSpacing"/>
        <w:spacing w:line="480" w:lineRule="auto"/>
        <w:jc w:val="center"/>
        <w:rPr>
          <w:rFonts w:ascii="Arial" w:hAnsi="Arial" w:cs="Arial"/>
          <w:i/>
          <w:sz w:val="32"/>
          <w:szCs w:val="32"/>
        </w:rPr>
      </w:pPr>
      <w:r>
        <w:rPr>
          <w:rFonts w:ascii="Arial" w:hAnsi="Arial" w:cs="Arial"/>
          <w:i/>
          <w:sz w:val="32"/>
          <w:szCs w:val="32"/>
        </w:rPr>
        <w:t>Prolećni</w:t>
      </w:r>
      <w:r w:rsidR="007B26F8">
        <w:rPr>
          <w:rFonts w:ascii="Arial" w:hAnsi="Arial" w:cs="Arial"/>
          <w:i/>
          <w:sz w:val="32"/>
          <w:szCs w:val="32"/>
        </w:rPr>
        <w:t xml:space="preserve"> semestar, 20</w:t>
      </w:r>
      <w:r w:rsidR="00A61A8C">
        <w:rPr>
          <w:rFonts w:ascii="Arial" w:hAnsi="Arial" w:cs="Arial"/>
          <w:i/>
          <w:sz w:val="32"/>
          <w:szCs w:val="32"/>
        </w:rPr>
        <w:t>2</w:t>
      </w:r>
      <w:r w:rsidR="00C07E51">
        <w:rPr>
          <w:rFonts w:ascii="Arial" w:hAnsi="Arial" w:cs="Arial"/>
          <w:i/>
          <w:sz w:val="32"/>
          <w:szCs w:val="32"/>
        </w:rPr>
        <w:t>3</w:t>
      </w:r>
      <w:r w:rsidR="007B26F8">
        <w:rPr>
          <w:rFonts w:ascii="Arial" w:hAnsi="Arial" w:cs="Arial"/>
          <w:i/>
          <w:sz w:val="32"/>
          <w:szCs w:val="32"/>
        </w:rPr>
        <w:t>/</w:t>
      </w:r>
      <w:r>
        <w:rPr>
          <w:rFonts w:ascii="Arial" w:hAnsi="Arial" w:cs="Arial"/>
          <w:i/>
          <w:sz w:val="32"/>
          <w:szCs w:val="32"/>
        </w:rPr>
        <w:t>2</w:t>
      </w:r>
      <w:r w:rsidR="00C07E51">
        <w:rPr>
          <w:rFonts w:ascii="Arial" w:hAnsi="Arial" w:cs="Arial"/>
          <w:i/>
          <w:sz w:val="32"/>
          <w:szCs w:val="32"/>
        </w:rPr>
        <w:t>4</w:t>
      </w:r>
    </w:p>
    <w:p w14:paraId="581F8B3A" w14:textId="4CCDDA7B" w:rsidR="007B26F8"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sidR="007877FE">
        <w:rPr>
          <w:rFonts w:ascii="Arial" w:hAnsi="Arial" w:cs="Arial"/>
          <w:i/>
          <w:sz w:val="32"/>
          <w:szCs w:val="32"/>
        </w:rPr>
        <w:t>CS230 – Distribuirani Sistemi</w:t>
      </w:r>
    </w:p>
    <w:p w14:paraId="4D2D1838" w14:textId="77777777" w:rsidR="00821837" w:rsidRDefault="00821837" w:rsidP="00F96963">
      <w:pPr>
        <w:pStyle w:val="NoSpacing"/>
        <w:spacing w:line="480" w:lineRule="auto"/>
        <w:jc w:val="center"/>
        <w:rPr>
          <w:rFonts w:ascii="Arial" w:hAnsi="Arial" w:cs="Arial"/>
          <w:i/>
          <w:sz w:val="32"/>
          <w:szCs w:val="32"/>
        </w:rPr>
      </w:pPr>
    </w:p>
    <w:p w14:paraId="5607089D" w14:textId="77777777" w:rsidR="00C54A9D" w:rsidRPr="0081495C" w:rsidRDefault="00C54A9D" w:rsidP="00F96963">
      <w:pPr>
        <w:pStyle w:val="NoSpacing"/>
        <w:spacing w:line="480" w:lineRule="auto"/>
        <w:jc w:val="center"/>
        <w:rPr>
          <w:rFonts w:ascii="Arial" w:hAnsi="Arial" w:cs="Arial"/>
          <w:i/>
          <w:sz w:val="32"/>
          <w:szCs w:val="32"/>
        </w:rPr>
      </w:pPr>
    </w:p>
    <w:p w14:paraId="14C74BE2" w14:textId="33985672" w:rsidR="00F96963" w:rsidRPr="0081495C" w:rsidRDefault="007877FE" w:rsidP="007877FE">
      <w:pPr>
        <w:pStyle w:val="NoSpacing"/>
        <w:jc w:val="center"/>
        <w:rPr>
          <w:rFonts w:ascii="Arial" w:hAnsi="Arial" w:cs="Arial"/>
          <w:b/>
        </w:rPr>
      </w:pPr>
      <w:r>
        <w:rPr>
          <w:rFonts w:ascii="Arial" w:hAnsi="Arial" w:cs="Arial"/>
          <w:sz w:val="48"/>
          <w:szCs w:val="48"/>
        </w:rPr>
        <w:t>Projektni Zadatak</w:t>
      </w:r>
      <w:r w:rsidR="00955A77">
        <w:rPr>
          <w:rFonts w:ascii="Arial" w:hAnsi="Arial" w:cs="Arial"/>
          <w:sz w:val="48"/>
          <w:szCs w:val="48"/>
        </w:rPr>
        <w:t>: Distribuirana Chat Aplikacija</w:t>
      </w:r>
    </w:p>
    <w:p w14:paraId="3CB6D466" w14:textId="77777777" w:rsidR="00F96963" w:rsidRPr="0081495C" w:rsidRDefault="00F96963" w:rsidP="00F96963">
      <w:pPr>
        <w:pStyle w:val="NoSpacing"/>
        <w:rPr>
          <w:rFonts w:ascii="Arial" w:hAnsi="Arial" w:cs="Arial"/>
          <w:b/>
        </w:rPr>
      </w:pPr>
    </w:p>
    <w:p w14:paraId="4CFF28D7" w14:textId="77777777" w:rsidR="00F96963" w:rsidRPr="0081495C" w:rsidRDefault="00F96963" w:rsidP="00F96963">
      <w:pPr>
        <w:pStyle w:val="NoSpacing"/>
        <w:rPr>
          <w:rFonts w:ascii="Arial" w:hAnsi="Arial" w:cs="Arial"/>
          <w:b/>
        </w:rPr>
      </w:pPr>
    </w:p>
    <w:p w14:paraId="73CEAD7F" w14:textId="77777777" w:rsidR="00F96963" w:rsidRPr="0081495C" w:rsidRDefault="00F96963" w:rsidP="00F96963">
      <w:pPr>
        <w:pStyle w:val="NoSpacing"/>
        <w:rPr>
          <w:rFonts w:ascii="Arial" w:hAnsi="Arial" w:cs="Arial"/>
          <w:b/>
        </w:rPr>
      </w:pPr>
    </w:p>
    <w:p w14:paraId="280EE293" w14:textId="5E16DF71" w:rsidR="007877FE"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007877FE">
        <w:rPr>
          <w:rFonts w:ascii="Arial" w:hAnsi="Arial" w:cs="Arial"/>
          <w:b/>
          <w:sz w:val="28"/>
        </w:rPr>
        <w:t xml:space="preserve"> Petar Otovic 5460</w:t>
      </w:r>
    </w:p>
    <w:p w14:paraId="78B1592E" w14:textId="46B737D1" w:rsidR="007877FE"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007877FE">
        <w:rPr>
          <w:rFonts w:ascii="Arial" w:hAnsi="Arial" w:cs="Arial"/>
          <w:b/>
          <w:sz w:val="28"/>
        </w:rPr>
        <w:t xml:space="preserve"> 5460</w:t>
      </w:r>
    </w:p>
    <w:p w14:paraId="18C1F21F" w14:textId="63378A84" w:rsidR="0081495C" w:rsidRDefault="00F96963" w:rsidP="00F96963">
      <w:pPr>
        <w:pStyle w:val="NoSpacing"/>
        <w:spacing w:line="360" w:lineRule="auto"/>
        <w:rPr>
          <w:rFonts w:ascii="Arial" w:hAnsi="Arial" w:cs="Arial"/>
          <w:b/>
          <w:sz w:val="28"/>
        </w:rPr>
      </w:pPr>
      <w:r w:rsidRPr="0081495C">
        <w:rPr>
          <w:rFonts w:ascii="Arial" w:hAnsi="Arial" w:cs="Arial"/>
          <w:sz w:val="28"/>
        </w:rPr>
        <w:t>Datum</w:t>
      </w:r>
      <w:r w:rsidR="00077EA0" w:rsidRPr="0081495C">
        <w:rPr>
          <w:rFonts w:ascii="Arial" w:hAnsi="Arial" w:cs="Arial"/>
          <w:sz w:val="28"/>
        </w:rPr>
        <w:t xml:space="preserve"> izrade</w:t>
      </w:r>
      <w:r w:rsidRPr="0081495C">
        <w:rPr>
          <w:rFonts w:ascii="Arial" w:hAnsi="Arial" w:cs="Arial"/>
          <w:sz w:val="28"/>
        </w:rPr>
        <w:t>:</w:t>
      </w:r>
      <w:r w:rsidR="007877FE">
        <w:rPr>
          <w:rFonts w:ascii="Arial" w:hAnsi="Arial" w:cs="Arial"/>
          <w:b/>
          <w:sz w:val="28"/>
        </w:rPr>
        <w:t xml:space="preserve"> 26-5-2024</w:t>
      </w:r>
    </w:p>
    <w:p w14:paraId="2E90D014" w14:textId="7F36F1B1" w:rsidR="007877FE" w:rsidRDefault="007877FE" w:rsidP="00F96963">
      <w:pPr>
        <w:pStyle w:val="NoSpacing"/>
        <w:spacing w:line="360" w:lineRule="auto"/>
        <w:rPr>
          <w:rFonts w:ascii="Arial" w:hAnsi="Arial" w:cs="Arial"/>
          <w:bCs/>
          <w:sz w:val="28"/>
        </w:rPr>
      </w:pPr>
      <w:r>
        <w:rPr>
          <w:rFonts w:ascii="Arial" w:hAnsi="Arial" w:cs="Arial"/>
          <w:bCs/>
          <w:sz w:val="28"/>
        </w:rPr>
        <w:t xml:space="preserve">Profesor: </w:t>
      </w:r>
      <w:r w:rsidRPr="006F6E9C">
        <w:rPr>
          <w:rFonts w:ascii="Arial" w:hAnsi="Arial" w:cs="Arial"/>
          <w:b/>
          <w:sz w:val="28"/>
        </w:rPr>
        <w:t>Nemanja Zdravkovic</w:t>
      </w:r>
    </w:p>
    <w:p w14:paraId="171CB170" w14:textId="613E0E6F" w:rsidR="007877FE" w:rsidRPr="007877FE" w:rsidRDefault="007877FE" w:rsidP="00F96963">
      <w:pPr>
        <w:pStyle w:val="NoSpacing"/>
        <w:spacing w:line="360" w:lineRule="auto"/>
        <w:rPr>
          <w:rFonts w:ascii="Arial" w:hAnsi="Arial" w:cs="Arial"/>
          <w:bCs/>
          <w:sz w:val="28"/>
        </w:rPr>
      </w:pPr>
      <w:r>
        <w:rPr>
          <w:rFonts w:ascii="Arial" w:hAnsi="Arial" w:cs="Arial"/>
          <w:bCs/>
          <w:sz w:val="28"/>
        </w:rPr>
        <w:t xml:space="preserve">Asistent: </w:t>
      </w:r>
      <w:r w:rsidRPr="006F6E9C">
        <w:rPr>
          <w:rFonts w:ascii="Arial" w:hAnsi="Arial" w:cs="Arial"/>
          <w:b/>
          <w:color w:val="000000" w:themeColor="text1"/>
          <w:sz w:val="28"/>
        </w:rPr>
        <w:t>Andjela Grujic</w:t>
      </w:r>
    </w:p>
    <w:p w14:paraId="63725877" w14:textId="77777777" w:rsidR="00C1168B" w:rsidRDefault="00C1168B" w:rsidP="00F96963">
      <w:pPr>
        <w:pStyle w:val="NoSpacing"/>
        <w:spacing w:line="360" w:lineRule="auto"/>
        <w:rPr>
          <w:rFonts w:ascii="Arial" w:hAnsi="Arial" w:cs="Arial"/>
          <w:b/>
          <w:sz w:val="28"/>
        </w:rPr>
      </w:pPr>
    </w:p>
    <w:p w14:paraId="34B8B8D4" w14:textId="77777777" w:rsidR="0081495C" w:rsidRDefault="0081495C" w:rsidP="0081495C">
      <w:pPr>
        <w:pStyle w:val="NoSpacing"/>
      </w:pPr>
    </w:p>
    <w:p w14:paraId="2D977090" w14:textId="77777777" w:rsidR="00077EA0" w:rsidRDefault="0081495C" w:rsidP="0081495C">
      <w:pPr>
        <w:pStyle w:val="NoSpacing"/>
      </w:pPr>
      <w:r>
        <w:br w:type="page"/>
      </w:r>
    </w:p>
    <w:p w14:paraId="619D6977" w14:textId="77777777" w:rsidR="00BA14B3" w:rsidRDefault="00BA14B3" w:rsidP="0081495C">
      <w:pPr>
        <w:pStyle w:val="NoSpacing"/>
      </w:pPr>
    </w:p>
    <w:p w14:paraId="395659A8" w14:textId="77777777" w:rsidR="00BA14B3" w:rsidRDefault="00BA14B3" w:rsidP="0081495C">
      <w:pPr>
        <w:pStyle w:val="NoSpacing"/>
      </w:pPr>
    </w:p>
    <w:p w14:paraId="447AF8B0" w14:textId="2BF77BB5" w:rsidR="00BA14B3" w:rsidRPr="00BA14B3" w:rsidRDefault="00BA14B3" w:rsidP="00BA14B3">
      <w:pPr>
        <w:pStyle w:val="NoSpacing"/>
        <w:jc w:val="center"/>
        <w:rPr>
          <w:b/>
          <w:bCs/>
          <w:sz w:val="28"/>
          <w:szCs w:val="28"/>
        </w:rPr>
      </w:pPr>
      <w:r w:rsidRPr="00BA14B3">
        <w:rPr>
          <w:b/>
          <w:bCs/>
          <w:sz w:val="28"/>
          <w:szCs w:val="28"/>
        </w:rPr>
        <w:t>Sadrzaj</w:t>
      </w:r>
    </w:p>
    <w:sdt>
      <w:sdtPr>
        <w:id w:val="-2047286768"/>
        <w:docPartObj>
          <w:docPartGallery w:val="Table of Contents"/>
          <w:docPartUnique/>
        </w:docPartObj>
      </w:sdtPr>
      <w:sdtEndPr>
        <w:rPr>
          <w:rFonts w:ascii="Calibri" w:eastAsia="Calibri" w:hAnsi="Calibri" w:cs="Times New Roman"/>
          <w:b/>
          <w:bCs/>
          <w:noProof/>
          <w:color w:val="auto"/>
          <w:sz w:val="22"/>
          <w:szCs w:val="22"/>
          <w:lang w:val="sr-Latn-RS"/>
        </w:rPr>
      </w:sdtEndPr>
      <w:sdtContent>
        <w:p w14:paraId="46AF4FA1" w14:textId="2BC8370E" w:rsidR="00BA14B3" w:rsidRDefault="00BA14B3">
          <w:pPr>
            <w:pStyle w:val="TOCHeading"/>
          </w:pPr>
          <w:r>
            <w:t>Contents</w:t>
          </w:r>
        </w:p>
        <w:p w14:paraId="46342F11" w14:textId="1A50417B" w:rsidR="00BA14B3" w:rsidRDefault="00BA14B3">
          <w:pPr>
            <w:pStyle w:val="TOC1"/>
            <w:tabs>
              <w:tab w:val="left" w:pos="440"/>
              <w:tab w:val="right" w:leader="dot" w:pos="9062"/>
            </w:tabs>
            <w:rPr>
              <w:noProof/>
            </w:rPr>
          </w:pPr>
          <w:r>
            <w:fldChar w:fldCharType="begin"/>
          </w:r>
          <w:r>
            <w:instrText xml:space="preserve"> TOC \o "1-3" \h \z \u </w:instrText>
          </w:r>
          <w:r>
            <w:fldChar w:fldCharType="separate"/>
          </w:r>
          <w:hyperlink w:anchor="_Toc167652356" w:history="1">
            <w:r w:rsidRPr="00E66550">
              <w:rPr>
                <w:rStyle w:val="Hyperlink"/>
                <w:noProof/>
              </w:rPr>
              <w:t>1.</w:t>
            </w:r>
            <w:r>
              <w:rPr>
                <w:noProof/>
              </w:rPr>
              <w:tab/>
            </w:r>
            <w:r w:rsidRPr="00E66550">
              <w:rPr>
                <w:rStyle w:val="Hyperlink"/>
                <w:noProof/>
              </w:rPr>
              <w:t>Uvod u projekat</w:t>
            </w:r>
            <w:r>
              <w:rPr>
                <w:noProof/>
                <w:webHidden/>
              </w:rPr>
              <w:tab/>
            </w:r>
            <w:r>
              <w:rPr>
                <w:noProof/>
                <w:webHidden/>
              </w:rPr>
              <w:fldChar w:fldCharType="begin"/>
            </w:r>
            <w:r>
              <w:rPr>
                <w:noProof/>
                <w:webHidden/>
              </w:rPr>
              <w:instrText xml:space="preserve"> PAGEREF _Toc167652356 \h </w:instrText>
            </w:r>
            <w:r>
              <w:rPr>
                <w:noProof/>
                <w:webHidden/>
              </w:rPr>
            </w:r>
            <w:r>
              <w:rPr>
                <w:noProof/>
                <w:webHidden/>
              </w:rPr>
              <w:fldChar w:fldCharType="separate"/>
            </w:r>
            <w:r>
              <w:rPr>
                <w:noProof/>
                <w:webHidden/>
              </w:rPr>
              <w:t>3</w:t>
            </w:r>
            <w:r>
              <w:rPr>
                <w:noProof/>
                <w:webHidden/>
              </w:rPr>
              <w:fldChar w:fldCharType="end"/>
            </w:r>
          </w:hyperlink>
        </w:p>
        <w:p w14:paraId="5AFE7F4F" w14:textId="125311B8" w:rsidR="00BA14B3" w:rsidRDefault="00BA14B3">
          <w:pPr>
            <w:pStyle w:val="TOC1"/>
            <w:tabs>
              <w:tab w:val="left" w:pos="440"/>
              <w:tab w:val="right" w:leader="dot" w:pos="9062"/>
            </w:tabs>
            <w:rPr>
              <w:noProof/>
            </w:rPr>
          </w:pPr>
          <w:hyperlink w:anchor="_Toc167652357" w:history="1">
            <w:r w:rsidRPr="00E66550">
              <w:rPr>
                <w:rStyle w:val="Hyperlink"/>
                <w:noProof/>
              </w:rPr>
              <w:t>2.</w:t>
            </w:r>
            <w:r>
              <w:rPr>
                <w:noProof/>
              </w:rPr>
              <w:tab/>
            </w:r>
            <w:r w:rsidRPr="00E66550">
              <w:rPr>
                <w:rStyle w:val="Hyperlink"/>
                <w:noProof/>
              </w:rPr>
              <w:t>Arhitektura</w:t>
            </w:r>
            <w:r>
              <w:rPr>
                <w:noProof/>
                <w:webHidden/>
              </w:rPr>
              <w:tab/>
            </w:r>
            <w:r>
              <w:rPr>
                <w:noProof/>
                <w:webHidden/>
              </w:rPr>
              <w:fldChar w:fldCharType="begin"/>
            </w:r>
            <w:r>
              <w:rPr>
                <w:noProof/>
                <w:webHidden/>
              </w:rPr>
              <w:instrText xml:space="preserve"> PAGEREF _Toc167652357 \h </w:instrText>
            </w:r>
            <w:r>
              <w:rPr>
                <w:noProof/>
                <w:webHidden/>
              </w:rPr>
            </w:r>
            <w:r>
              <w:rPr>
                <w:noProof/>
                <w:webHidden/>
              </w:rPr>
              <w:fldChar w:fldCharType="separate"/>
            </w:r>
            <w:r>
              <w:rPr>
                <w:noProof/>
                <w:webHidden/>
              </w:rPr>
              <w:t>4</w:t>
            </w:r>
            <w:r>
              <w:rPr>
                <w:noProof/>
                <w:webHidden/>
              </w:rPr>
              <w:fldChar w:fldCharType="end"/>
            </w:r>
          </w:hyperlink>
        </w:p>
        <w:p w14:paraId="7066D542" w14:textId="212B9436" w:rsidR="00BA14B3" w:rsidRDefault="00BA14B3">
          <w:pPr>
            <w:pStyle w:val="TOC1"/>
            <w:tabs>
              <w:tab w:val="left" w:pos="440"/>
              <w:tab w:val="right" w:leader="dot" w:pos="9062"/>
            </w:tabs>
            <w:rPr>
              <w:noProof/>
            </w:rPr>
          </w:pPr>
          <w:hyperlink w:anchor="_Toc167652358" w:history="1">
            <w:r w:rsidRPr="00E66550">
              <w:rPr>
                <w:rStyle w:val="Hyperlink"/>
                <w:noProof/>
              </w:rPr>
              <w:t>3.</w:t>
            </w:r>
            <w:r>
              <w:rPr>
                <w:noProof/>
              </w:rPr>
              <w:tab/>
            </w:r>
            <w:r w:rsidRPr="00E66550">
              <w:rPr>
                <w:rStyle w:val="Hyperlink"/>
                <w:noProof/>
              </w:rPr>
              <w:t>Pokretanje</w:t>
            </w:r>
            <w:r>
              <w:rPr>
                <w:noProof/>
                <w:webHidden/>
              </w:rPr>
              <w:tab/>
            </w:r>
            <w:r>
              <w:rPr>
                <w:noProof/>
                <w:webHidden/>
              </w:rPr>
              <w:fldChar w:fldCharType="begin"/>
            </w:r>
            <w:r>
              <w:rPr>
                <w:noProof/>
                <w:webHidden/>
              </w:rPr>
              <w:instrText xml:space="preserve"> PAGEREF _Toc167652358 \h </w:instrText>
            </w:r>
            <w:r>
              <w:rPr>
                <w:noProof/>
                <w:webHidden/>
              </w:rPr>
            </w:r>
            <w:r>
              <w:rPr>
                <w:noProof/>
                <w:webHidden/>
              </w:rPr>
              <w:fldChar w:fldCharType="separate"/>
            </w:r>
            <w:r>
              <w:rPr>
                <w:noProof/>
                <w:webHidden/>
              </w:rPr>
              <w:t>13</w:t>
            </w:r>
            <w:r>
              <w:rPr>
                <w:noProof/>
                <w:webHidden/>
              </w:rPr>
              <w:fldChar w:fldCharType="end"/>
            </w:r>
          </w:hyperlink>
        </w:p>
        <w:p w14:paraId="4E8EBB43" w14:textId="1FE192C4" w:rsidR="00BA14B3" w:rsidRDefault="00BA14B3">
          <w:r>
            <w:rPr>
              <w:b/>
              <w:bCs/>
              <w:noProof/>
            </w:rPr>
            <w:fldChar w:fldCharType="end"/>
          </w:r>
        </w:p>
      </w:sdtContent>
    </w:sdt>
    <w:p w14:paraId="62A73864" w14:textId="77777777" w:rsidR="00BA14B3" w:rsidRDefault="00BA14B3" w:rsidP="0081495C">
      <w:pPr>
        <w:pStyle w:val="NoSpacing"/>
      </w:pPr>
    </w:p>
    <w:p w14:paraId="4AE9D303" w14:textId="77777777" w:rsidR="00BA14B3" w:rsidRDefault="00BA14B3" w:rsidP="0081495C">
      <w:pPr>
        <w:pStyle w:val="NoSpacing"/>
      </w:pPr>
    </w:p>
    <w:p w14:paraId="48C47675" w14:textId="77777777" w:rsidR="00BA14B3" w:rsidRDefault="00BA14B3" w:rsidP="0081495C">
      <w:pPr>
        <w:pStyle w:val="NoSpacing"/>
      </w:pPr>
    </w:p>
    <w:p w14:paraId="31B4A31F" w14:textId="77777777" w:rsidR="00BA14B3" w:rsidRDefault="00BA14B3" w:rsidP="0081495C">
      <w:pPr>
        <w:pStyle w:val="NoSpacing"/>
      </w:pPr>
    </w:p>
    <w:p w14:paraId="075A2D2D" w14:textId="77777777" w:rsidR="00BA14B3" w:rsidRDefault="00BA14B3" w:rsidP="0081495C">
      <w:pPr>
        <w:pStyle w:val="NoSpacing"/>
      </w:pPr>
    </w:p>
    <w:p w14:paraId="3FDAD465" w14:textId="77777777" w:rsidR="00BA14B3" w:rsidRDefault="00BA14B3" w:rsidP="0081495C">
      <w:pPr>
        <w:pStyle w:val="NoSpacing"/>
      </w:pPr>
    </w:p>
    <w:p w14:paraId="77590679" w14:textId="77777777" w:rsidR="00BA14B3" w:rsidRDefault="00BA14B3" w:rsidP="0081495C">
      <w:pPr>
        <w:pStyle w:val="NoSpacing"/>
      </w:pPr>
    </w:p>
    <w:p w14:paraId="7D577FEA" w14:textId="77777777" w:rsidR="00BA14B3" w:rsidRDefault="00BA14B3" w:rsidP="0081495C">
      <w:pPr>
        <w:pStyle w:val="NoSpacing"/>
      </w:pPr>
    </w:p>
    <w:p w14:paraId="5F2288FC" w14:textId="77777777" w:rsidR="00BA14B3" w:rsidRDefault="00BA14B3" w:rsidP="0081495C">
      <w:pPr>
        <w:pStyle w:val="NoSpacing"/>
      </w:pPr>
    </w:p>
    <w:p w14:paraId="29A78940" w14:textId="77777777" w:rsidR="00BA14B3" w:rsidRDefault="00BA14B3" w:rsidP="0081495C">
      <w:pPr>
        <w:pStyle w:val="NoSpacing"/>
      </w:pPr>
    </w:p>
    <w:p w14:paraId="5E1AF6A9" w14:textId="77777777" w:rsidR="00BA14B3" w:rsidRDefault="00BA14B3" w:rsidP="0081495C">
      <w:pPr>
        <w:pStyle w:val="NoSpacing"/>
      </w:pPr>
    </w:p>
    <w:p w14:paraId="7B7EBF85" w14:textId="77777777" w:rsidR="00BA14B3" w:rsidRDefault="00BA14B3" w:rsidP="0081495C">
      <w:pPr>
        <w:pStyle w:val="NoSpacing"/>
      </w:pPr>
    </w:p>
    <w:p w14:paraId="63E98D60" w14:textId="77777777" w:rsidR="00BA14B3" w:rsidRDefault="00BA14B3" w:rsidP="0081495C">
      <w:pPr>
        <w:pStyle w:val="NoSpacing"/>
      </w:pPr>
    </w:p>
    <w:p w14:paraId="1336CA98" w14:textId="77777777" w:rsidR="00BA14B3" w:rsidRDefault="00BA14B3" w:rsidP="0081495C">
      <w:pPr>
        <w:pStyle w:val="NoSpacing"/>
      </w:pPr>
    </w:p>
    <w:p w14:paraId="79C65069" w14:textId="77777777" w:rsidR="00BA14B3" w:rsidRDefault="00BA14B3" w:rsidP="0081495C">
      <w:pPr>
        <w:pStyle w:val="NoSpacing"/>
      </w:pPr>
    </w:p>
    <w:p w14:paraId="6E6DE1B2" w14:textId="77777777" w:rsidR="00BA14B3" w:rsidRDefault="00BA14B3" w:rsidP="0081495C">
      <w:pPr>
        <w:pStyle w:val="NoSpacing"/>
      </w:pPr>
    </w:p>
    <w:p w14:paraId="0A8B8920" w14:textId="77777777" w:rsidR="00BA14B3" w:rsidRDefault="00BA14B3" w:rsidP="0081495C">
      <w:pPr>
        <w:pStyle w:val="NoSpacing"/>
      </w:pPr>
    </w:p>
    <w:p w14:paraId="0D88F925" w14:textId="77777777" w:rsidR="00BA14B3" w:rsidRDefault="00BA14B3" w:rsidP="0081495C">
      <w:pPr>
        <w:pStyle w:val="NoSpacing"/>
      </w:pPr>
    </w:p>
    <w:p w14:paraId="2DB86C4B" w14:textId="77777777" w:rsidR="00BA14B3" w:rsidRDefault="00BA14B3" w:rsidP="0081495C">
      <w:pPr>
        <w:pStyle w:val="NoSpacing"/>
      </w:pPr>
    </w:p>
    <w:p w14:paraId="27086D12" w14:textId="77777777" w:rsidR="00BA14B3" w:rsidRDefault="00BA14B3" w:rsidP="0081495C">
      <w:pPr>
        <w:pStyle w:val="NoSpacing"/>
      </w:pPr>
    </w:p>
    <w:p w14:paraId="6F74ADD9" w14:textId="77777777" w:rsidR="00BA14B3" w:rsidRDefault="00BA14B3" w:rsidP="0081495C">
      <w:pPr>
        <w:pStyle w:val="NoSpacing"/>
      </w:pPr>
    </w:p>
    <w:p w14:paraId="735D0B9A" w14:textId="77777777" w:rsidR="00BA14B3" w:rsidRDefault="00BA14B3" w:rsidP="0081495C">
      <w:pPr>
        <w:pStyle w:val="NoSpacing"/>
      </w:pPr>
    </w:p>
    <w:p w14:paraId="48B7B424" w14:textId="77777777" w:rsidR="00BA14B3" w:rsidRDefault="00BA14B3" w:rsidP="0081495C">
      <w:pPr>
        <w:pStyle w:val="NoSpacing"/>
      </w:pPr>
    </w:p>
    <w:p w14:paraId="29308E0A" w14:textId="77777777" w:rsidR="00BA14B3" w:rsidRDefault="00BA14B3" w:rsidP="0081495C">
      <w:pPr>
        <w:pStyle w:val="NoSpacing"/>
      </w:pPr>
    </w:p>
    <w:p w14:paraId="2D7060F5" w14:textId="77777777" w:rsidR="00BA14B3" w:rsidRDefault="00BA14B3" w:rsidP="0081495C">
      <w:pPr>
        <w:pStyle w:val="NoSpacing"/>
      </w:pPr>
    </w:p>
    <w:p w14:paraId="186B2585" w14:textId="77777777" w:rsidR="00BA14B3" w:rsidRDefault="00BA14B3" w:rsidP="0081495C">
      <w:pPr>
        <w:pStyle w:val="NoSpacing"/>
      </w:pPr>
    </w:p>
    <w:p w14:paraId="2F8DA539" w14:textId="77777777" w:rsidR="00BA14B3" w:rsidRDefault="00BA14B3" w:rsidP="0081495C">
      <w:pPr>
        <w:pStyle w:val="NoSpacing"/>
      </w:pPr>
    </w:p>
    <w:p w14:paraId="1DF58504" w14:textId="77777777" w:rsidR="00BA14B3" w:rsidRDefault="00BA14B3" w:rsidP="0081495C">
      <w:pPr>
        <w:pStyle w:val="NoSpacing"/>
      </w:pPr>
    </w:p>
    <w:p w14:paraId="6CADE058" w14:textId="77777777" w:rsidR="00BA14B3" w:rsidRDefault="00BA14B3" w:rsidP="0081495C">
      <w:pPr>
        <w:pStyle w:val="NoSpacing"/>
      </w:pPr>
    </w:p>
    <w:p w14:paraId="29B2B8B3" w14:textId="77777777" w:rsidR="00BA14B3" w:rsidRDefault="00BA14B3" w:rsidP="0081495C">
      <w:pPr>
        <w:pStyle w:val="NoSpacing"/>
      </w:pPr>
    </w:p>
    <w:p w14:paraId="4F5357F9" w14:textId="77777777" w:rsidR="00BA14B3" w:rsidRDefault="00BA14B3" w:rsidP="0081495C">
      <w:pPr>
        <w:pStyle w:val="NoSpacing"/>
      </w:pPr>
    </w:p>
    <w:p w14:paraId="26B0AC5D" w14:textId="77777777" w:rsidR="00BA14B3" w:rsidRDefault="00BA14B3" w:rsidP="0081495C">
      <w:pPr>
        <w:pStyle w:val="NoSpacing"/>
      </w:pPr>
    </w:p>
    <w:p w14:paraId="0BDFBC8F" w14:textId="77777777" w:rsidR="00BA14B3" w:rsidRDefault="00BA14B3" w:rsidP="0081495C">
      <w:pPr>
        <w:pStyle w:val="NoSpacing"/>
      </w:pPr>
    </w:p>
    <w:p w14:paraId="4B9223C3" w14:textId="77777777" w:rsidR="00BA14B3" w:rsidRDefault="00BA14B3" w:rsidP="0081495C">
      <w:pPr>
        <w:pStyle w:val="NoSpacing"/>
      </w:pPr>
    </w:p>
    <w:p w14:paraId="0E0C1142" w14:textId="77777777" w:rsidR="00BA14B3" w:rsidRDefault="00BA14B3" w:rsidP="0081495C">
      <w:pPr>
        <w:pStyle w:val="NoSpacing"/>
      </w:pPr>
    </w:p>
    <w:p w14:paraId="6C674070" w14:textId="77777777" w:rsidR="00BA14B3" w:rsidRDefault="00BA14B3" w:rsidP="0081495C">
      <w:pPr>
        <w:pStyle w:val="NoSpacing"/>
      </w:pPr>
    </w:p>
    <w:p w14:paraId="773E6D5E" w14:textId="77777777" w:rsidR="00BA14B3" w:rsidRDefault="00BA14B3" w:rsidP="0081495C">
      <w:pPr>
        <w:pStyle w:val="NoSpacing"/>
      </w:pPr>
    </w:p>
    <w:p w14:paraId="7FACA44D" w14:textId="77777777" w:rsidR="00BA14B3" w:rsidRDefault="00BA14B3" w:rsidP="0081495C">
      <w:pPr>
        <w:pStyle w:val="NoSpacing"/>
      </w:pPr>
    </w:p>
    <w:p w14:paraId="288785BF" w14:textId="77777777" w:rsidR="00BA14B3" w:rsidRDefault="00BA14B3" w:rsidP="0081495C">
      <w:pPr>
        <w:pStyle w:val="NoSpacing"/>
      </w:pPr>
    </w:p>
    <w:p w14:paraId="3A089803" w14:textId="77777777" w:rsidR="00BA14B3" w:rsidRDefault="00BA14B3" w:rsidP="0081495C">
      <w:pPr>
        <w:pStyle w:val="NoSpacing"/>
      </w:pPr>
    </w:p>
    <w:p w14:paraId="393EB064" w14:textId="77777777" w:rsidR="00BA14B3" w:rsidRDefault="00BA14B3" w:rsidP="0081495C">
      <w:pPr>
        <w:pStyle w:val="NoSpacing"/>
      </w:pPr>
    </w:p>
    <w:p w14:paraId="214723D8" w14:textId="77777777" w:rsidR="00BA14B3" w:rsidRDefault="00BA14B3" w:rsidP="0081495C">
      <w:pPr>
        <w:pStyle w:val="NoSpacing"/>
      </w:pPr>
    </w:p>
    <w:p w14:paraId="72794786" w14:textId="77777777" w:rsidR="00BA14B3" w:rsidRDefault="00BA14B3" w:rsidP="0081495C">
      <w:pPr>
        <w:pStyle w:val="NoSpacing"/>
      </w:pPr>
    </w:p>
    <w:p w14:paraId="434D2D28" w14:textId="77777777" w:rsidR="00BA14B3" w:rsidRPr="0081495C" w:rsidRDefault="00BA14B3" w:rsidP="0081495C">
      <w:pPr>
        <w:pStyle w:val="NoSpacing"/>
      </w:pPr>
    </w:p>
    <w:p w14:paraId="39CACF02" w14:textId="50435E56" w:rsidR="0018646E" w:rsidRPr="006F6E9C" w:rsidRDefault="006F6E9C" w:rsidP="006F6E9C">
      <w:pPr>
        <w:pStyle w:val="Heading1"/>
        <w:numPr>
          <w:ilvl w:val="0"/>
          <w:numId w:val="3"/>
        </w:numPr>
        <w:shd w:val="clear" w:color="auto" w:fill="C00000"/>
        <w:rPr>
          <w:color w:val="FFFFFF" w:themeColor="background1"/>
        </w:rPr>
      </w:pPr>
      <w:bookmarkStart w:id="0" w:name="_Toc167652356"/>
      <w:r w:rsidRPr="006F6E9C">
        <w:rPr>
          <w:color w:val="FFFFFF" w:themeColor="background1"/>
        </w:rPr>
        <w:t>Uvod u projekat</w:t>
      </w:r>
      <w:bookmarkEnd w:id="0"/>
    </w:p>
    <w:p w14:paraId="14736E7E" w14:textId="1EDC480B" w:rsidR="00DA5124" w:rsidRPr="00DA5124" w:rsidRDefault="00DA5124" w:rsidP="00DA5124">
      <w:r w:rsidRPr="00DA5124">
        <w:t xml:space="preserve">Cilj ovog projekta je razvoj distribuirane chat aplikacije koja omogućava korisnicima </w:t>
      </w:r>
      <w:r>
        <w:t>da razmenjuju poruke preko vise socketa</w:t>
      </w:r>
      <w:r w:rsidRPr="00DA5124">
        <w:t>. Projekt je realizovan kao deo završnog rada iz predmeta CS230 - Distribuirani Sistemi</w:t>
      </w:r>
      <w:r>
        <w:t xml:space="preserve">. </w:t>
      </w:r>
      <w:r w:rsidRPr="00DA5124">
        <w:t>Aplikacija je dizajnirana tako da demonstrira ključne koncepte distribuiranih sistema, kao što su skalabilnost, raspodela opterećenja i efikasno upravljanje konekcijama.</w:t>
      </w:r>
    </w:p>
    <w:p w14:paraId="2B629FC8" w14:textId="77777777" w:rsidR="00DA5124" w:rsidRPr="00DA5124" w:rsidRDefault="00DA5124" w:rsidP="00DA5124">
      <w:pPr>
        <w:rPr>
          <w:b/>
          <w:bCs/>
        </w:rPr>
      </w:pPr>
      <w:r w:rsidRPr="00DA5124">
        <w:rPr>
          <w:b/>
          <w:bCs/>
        </w:rPr>
        <w:t>Pregled aplikacije</w:t>
      </w:r>
    </w:p>
    <w:p w14:paraId="0198847E" w14:textId="77777777" w:rsidR="00DA5124" w:rsidRPr="00DA5124" w:rsidRDefault="00DA5124" w:rsidP="00DA5124">
      <w:r w:rsidRPr="00DA5124">
        <w:t>Aplikacija se sastoji od tri glavne komponente:</w:t>
      </w:r>
    </w:p>
    <w:p w14:paraId="531F782A" w14:textId="3A1BDC4E" w:rsidR="00DA5124" w:rsidRPr="00DA5124" w:rsidRDefault="00DA5124" w:rsidP="00111FD1">
      <w:pPr>
        <w:pStyle w:val="ListParagraph"/>
        <w:numPr>
          <w:ilvl w:val="0"/>
          <w:numId w:val="8"/>
        </w:numPr>
      </w:pPr>
      <w:r w:rsidRPr="00111FD1">
        <w:rPr>
          <w:b/>
          <w:bCs/>
        </w:rPr>
        <w:t>Chat Aplikacija (Klijent):</w:t>
      </w:r>
      <w:r w:rsidRPr="00DA5124">
        <w:t xml:space="preserve"> Frontend deo sistema</w:t>
      </w:r>
      <w:r>
        <w:t xml:space="preserve"> u vidu mobilne aplikacije</w:t>
      </w:r>
      <w:r w:rsidRPr="00DA5124">
        <w:t xml:space="preserve"> koji korisnicima omogu</w:t>
      </w:r>
      <w:r w:rsidR="00673CBE">
        <w:t>c</w:t>
      </w:r>
      <w:r w:rsidRPr="00DA5124">
        <w:t>ava da se prijave, pove</w:t>
      </w:r>
      <w:r w:rsidR="00673CBE">
        <w:t>z</w:t>
      </w:r>
      <w:r w:rsidRPr="00DA5124">
        <w:t>u sa serverom i komuniciraju sa drugim korisnicima. Aplikacija je razvijena koriste</w:t>
      </w:r>
      <w:r w:rsidR="00673CBE">
        <w:t>c</w:t>
      </w:r>
      <w:r w:rsidRPr="00DA5124">
        <w:t>i Flutter</w:t>
      </w:r>
      <w:r>
        <w:t>.</w:t>
      </w:r>
    </w:p>
    <w:p w14:paraId="7951CB68" w14:textId="7F165636" w:rsidR="00DA5124" w:rsidRPr="00DA5124" w:rsidRDefault="00DA5124" w:rsidP="00A54157">
      <w:pPr>
        <w:pStyle w:val="ListParagraph"/>
        <w:numPr>
          <w:ilvl w:val="0"/>
          <w:numId w:val="8"/>
        </w:numPr>
      </w:pPr>
      <w:r w:rsidRPr="00A54157">
        <w:rPr>
          <w:b/>
          <w:bCs/>
        </w:rPr>
        <w:t>Load Balancer:</w:t>
      </w:r>
      <w:r w:rsidRPr="00DA5124">
        <w:t xml:space="preserve"> </w:t>
      </w:r>
      <w:r w:rsidR="00A54157">
        <w:t>Ova komponenta sluzi da rasporedi korisnike na najmanje optereceni server, ako ih ima vise. Load balancer zna u svakom trenutku koliko koriniska ima na svakom serveru i preusmerava korisnike na one servera gde ima najmanji broj konekcija, cime se postize raspodela resusrsa i bolje performanse.</w:t>
      </w:r>
    </w:p>
    <w:p w14:paraId="51F54C84" w14:textId="3F4CD051" w:rsidR="00DA5124" w:rsidRPr="00DA5124" w:rsidRDefault="00DA5124" w:rsidP="00DE186D">
      <w:pPr>
        <w:pStyle w:val="ListParagraph"/>
        <w:numPr>
          <w:ilvl w:val="0"/>
          <w:numId w:val="8"/>
        </w:numPr>
      </w:pPr>
      <w:r w:rsidRPr="00DE186D">
        <w:rPr>
          <w:b/>
          <w:bCs/>
        </w:rPr>
        <w:t>Server:</w:t>
      </w:r>
      <w:r w:rsidRPr="00DA5124">
        <w:t xml:space="preserve"> Backend komponenta koja se povezuje sa klijentima i omogućava razmenu poruka. Server upravlja korisničkim sesijama, skladišti poruke i omogućava real-time komunikaciju između korisnika. Serveri su dizajnirani tako da mogu raditi u paraleli, omogućavajući horizontalnu skalabilnost sistema.</w:t>
      </w:r>
    </w:p>
    <w:p w14:paraId="4A8547FB" w14:textId="77777777" w:rsidR="00DA5124" w:rsidRPr="00673CBE" w:rsidRDefault="00DA5124" w:rsidP="00DA5124">
      <w:pPr>
        <w:rPr>
          <w:b/>
          <w:bCs/>
        </w:rPr>
      </w:pPr>
      <w:r w:rsidRPr="00673CBE">
        <w:rPr>
          <w:b/>
          <w:bCs/>
        </w:rPr>
        <w:t>Funkcionalnosti</w:t>
      </w:r>
    </w:p>
    <w:p w14:paraId="22BC671B" w14:textId="5021A2F4" w:rsidR="003B7971" w:rsidRDefault="00DA5124" w:rsidP="00D34F53">
      <w:pPr>
        <w:pStyle w:val="ListParagraph"/>
        <w:numPr>
          <w:ilvl w:val="0"/>
          <w:numId w:val="8"/>
        </w:numPr>
      </w:pPr>
      <w:r w:rsidRPr="00DA5124">
        <w:t xml:space="preserve">Prijava Korisnika: </w:t>
      </w:r>
      <w:r w:rsidR="003B7971">
        <w:t>Korisnici mogu da se prijave sa izabranim kornisickim imenom na server.</w:t>
      </w:r>
    </w:p>
    <w:p w14:paraId="5DEE3164" w14:textId="677A51C5" w:rsidR="00DA5124" w:rsidRPr="00DA5124" w:rsidRDefault="00DA5124" w:rsidP="00D34F53">
      <w:pPr>
        <w:pStyle w:val="ListParagraph"/>
        <w:numPr>
          <w:ilvl w:val="0"/>
          <w:numId w:val="8"/>
        </w:numPr>
      </w:pPr>
      <w:r w:rsidRPr="00DA5124">
        <w:t xml:space="preserve">Real-time Komunikacija: </w:t>
      </w:r>
      <w:r w:rsidR="003B7971">
        <w:t>Korisnici mogu da razmenjuju poruke sa drugim korisnicima u realnom vremenu preko socket-a.</w:t>
      </w:r>
    </w:p>
    <w:p w14:paraId="15E9A438" w14:textId="0C4EF0DD" w:rsidR="00DA5124" w:rsidRPr="00DA5124" w:rsidRDefault="00DA5124" w:rsidP="003B7971">
      <w:pPr>
        <w:pStyle w:val="ListParagraph"/>
        <w:numPr>
          <w:ilvl w:val="0"/>
          <w:numId w:val="8"/>
        </w:numPr>
      </w:pPr>
      <w:r w:rsidRPr="00DA5124">
        <w:t>Raspodela Opterećenja: Load balancer dinam</w:t>
      </w:r>
      <w:r w:rsidR="003B7971">
        <w:t>c</w:t>
      </w:r>
      <w:r w:rsidRPr="00DA5124">
        <w:t>ki usmerava korisnike na najmanje optere</w:t>
      </w:r>
      <w:r w:rsidR="003B7971">
        <w:t>c</w:t>
      </w:r>
      <w:r w:rsidRPr="00DA5124">
        <w:t>ene servere.</w:t>
      </w:r>
    </w:p>
    <w:p w14:paraId="3F4DB87C" w14:textId="7AB533E8" w:rsidR="00DA5124" w:rsidRPr="00DA5124" w:rsidRDefault="00DA5124" w:rsidP="003B7971">
      <w:pPr>
        <w:pStyle w:val="ListParagraph"/>
        <w:numPr>
          <w:ilvl w:val="0"/>
          <w:numId w:val="8"/>
        </w:numPr>
      </w:pPr>
      <w:r w:rsidRPr="00DA5124">
        <w:t>Skalabilnost: Sistem je dizajniran da podr</w:t>
      </w:r>
      <w:r w:rsidR="003B7971">
        <w:t>z</w:t>
      </w:r>
      <w:r w:rsidRPr="00DA5124">
        <w:t>i dodavanje novih servera radi pove</w:t>
      </w:r>
      <w:r w:rsidR="003B7971">
        <w:t>c</w:t>
      </w:r>
      <w:r w:rsidRPr="00DA5124">
        <w:t>anja kapaciteta i pouzdanosti.</w:t>
      </w:r>
    </w:p>
    <w:p w14:paraId="23AB331B" w14:textId="77777777" w:rsidR="00DA5124" w:rsidRPr="004D0B3B" w:rsidRDefault="00DA5124" w:rsidP="00DA5124">
      <w:pPr>
        <w:rPr>
          <w:b/>
          <w:bCs/>
        </w:rPr>
      </w:pPr>
      <w:r w:rsidRPr="004D0B3B">
        <w:rPr>
          <w:b/>
          <w:bCs/>
        </w:rPr>
        <w:t>Tehnologije</w:t>
      </w:r>
    </w:p>
    <w:p w14:paraId="79D46647" w14:textId="0C91B9A1" w:rsidR="00DA5124" w:rsidRDefault="00DA5124" w:rsidP="004D0B3B">
      <w:pPr>
        <w:pStyle w:val="ListParagraph"/>
        <w:numPr>
          <w:ilvl w:val="0"/>
          <w:numId w:val="8"/>
        </w:numPr>
      </w:pPr>
      <w:r w:rsidRPr="00DA5124">
        <w:t xml:space="preserve">Flutter: </w:t>
      </w:r>
      <w:r w:rsidR="004D0B3B">
        <w:t>Koriscen za izradu forntend dela aplikacije u vidu mobilne aplikacije.</w:t>
      </w:r>
    </w:p>
    <w:p w14:paraId="112786D0" w14:textId="56026220" w:rsidR="000C04F8" w:rsidRDefault="004D0B3B" w:rsidP="009D240E">
      <w:pPr>
        <w:pStyle w:val="ListParagraph"/>
        <w:numPr>
          <w:ilvl w:val="0"/>
          <w:numId w:val="8"/>
        </w:numPr>
      </w:pPr>
      <w:r w:rsidRPr="004D0B3B">
        <w:t>Kotlin: Koriscen za izradu Load Balancer-a i servera chat aplikacije.</w:t>
      </w:r>
    </w:p>
    <w:p w14:paraId="7638F5AB" w14:textId="77777777" w:rsidR="000258B4" w:rsidRDefault="000258B4" w:rsidP="000258B4"/>
    <w:p w14:paraId="156814B6" w14:textId="77777777" w:rsidR="000258B4" w:rsidRDefault="000258B4" w:rsidP="000258B4"/>
    <w:p w14:paraId="780C8E0B" w14:textId="77777777" w:rsidR="000258B4" w:rsidRDefault="000258B4" w:rsidP="000258B4"/>
    <w:p w14:paraId="153ABC96" w14:textId="77777777" w:rsidR="000258B4" w:rsidRDefault="000258B4" w:rsidP="000258B4"/>
    <w:p w14:paraId="7E1D7368" w14:textId="77777777" w:rsidR="000258B4" w:rsidRDefault="000258B4" w:rsidP="000258B4"/>
    <w:p w14:paraId="40717B79" w14:textId="77777777" w:rsidR="000258B4" w:rsidRDefault="000258B4" w:rsidP="000258B4"/>
    <w:p w14:paraId="3369535D" w14:textId="77777777" w:rsidR="000258B4" w:rsidRDefault="000258B4" w:rsidP="000258B4"/>
    <w:p w14:paraId="76790C4B" w14:textId="77777777" w:rsidR="000258B4" w:rsidRDefault="000258B4" w:rsidP="000258B4"/>
    <w:p w14:paraId="5EB072D6" w14:textId="77777777" w:rsidR="000258B4" w:rsidRDefault="000258B4" w:rsidP="000258B4"/>
    <w:p w14:paraId="6EEBAB1A" w14:textId="0F3A4BBB" w:rsidR="000258B4" w:rsidRPr="006F6E9C" w:rsidRDefault="000258B4" w:rsidP="000258B4">
      <w:pPr>
        <w:pStyle w:val="Heading1"/>
        <w:numPr>
          <w:ilvl w:val="0"/>
          <w:numId w:val="3"/>
        </w:numPr>
        <w:shd w:val="clear" w:color="auto" w:fill="C00000"/>
        <w:rPr>
          <w:color w:val="FFFFFF" w:themeColor="background1"/>
        </w:rPr>
      </w:pPr>
      <w:bookmarkStart w:id="1" w:name="_Toc167652357"/>
      <w:r>
        <w:rPr>
          <w:color w:val="FFFFFF" w:themeColor="background1"/>
        </w:rPr>
        <w:t>Arhitektura</w:t>
      </w:r>
      <w:bookmarkEnd w:id="1"/>
    </w:p>
    <w:p w14:paraId="2801DCCF" w14:textId="26515480" w:rsidR="000258B4" w:rsidRDefault="000258B4" w:rsidP="000258B4">
      <w:pPr>
        <w:pStyle w:val="ListParagraph"/>
        <w:numPr>
          <w:ilvl w:val="0"/>
          <w:numId w:val="9"/>
        </w:numPr>
        <w:rPr>
          <w:b/>
          <w:bCs/>
        </w:rPr>
      </w:pPr>
      <w:r>
        <w:rPr>
          <w:b/>
          <w:bCs/>
        </w:rPr>
        <w:t>Load Balancer</w:t>
      </w:r>
    </w:p>
    <w:p w14:paraId="01FA0C3B" w14:textId="4B8626C5" w:rsidR="000258B4" w:rsidRDefault="000258B4" w:rsidP="000258B4">
      <w:r>
        <w:t>Load Balancer je deo koji ostvaruje funkcionlanost ove apliakcije. Klijent se ne moze povezati na server bez load blanacera, zato sto klijent prvo salje zahtev da bude rasporedjen an server pre nego sto se poveze na isti. Load balancer vraca informacije za konekciju kao sto su ip i port na kome je pokrenut server, koji ce klijent iskoristiti kako bi se povezao.</w:t>
      </w:r>
    </w:p>
    <w:p w14:paraId="7524DE98" w14:textId="6AEC15E0" w:rsidR="000258B4" w:rsidRDefault="000258B4" w:rsidP="000258B4">
      <w:r>
        <w:t>Load b</w:t>
      </w:r>
      <w:r w:rsidR="00B80CE9">
        <w:t>a</w:t>
      </w:r>
      <w:r>
        <w:t xml:space="preserve">lancer slusa na dva socketa, svaki na svom thred-u. Jedan socket sluzi za osluskivanje konekcija od strane klijenata, dok drugi socket sluzi za osluskivanje konekcija od strane servera, koji salju zahtev kako bi se </w:t>
      </w:r>
      <w:r w:rsidR="00B80CE9">
        <w:t>javili da su dostupni za konekciju.</w:t>
      </w:r>
    </w:p>
    <w:p w14:paraId="2AD5BE01" w14:textId="196C0C24" w:rsidR="00B252D0" w:rsidRDefault="00B252D0" w:rsidP="000258B4">
      <w:r>
        <w:t>Po default-u dva socketa su 12344 za klijente i 12347 za servere. Moze se desiti da pri pokretanju dodje do greske zato sto je jedan ili zato sto su oba socketa zauzeta, pa je potrebno promeniti ih.</w:t>
      </w:r>
    </w:p>
    <w:p w14:paraId="70AB1B56" w14:textId="611A6DE2" w:rsidR="00B252D0" w:rsidRDefault="00B252D0" w:rsidP="00B252D0">
      <w:pPr>
        <w:keepNext/>
      </w:pPr>
      <w:r>
        <w:rPr>
          <w:noProof/>
        </w:rPr>
        <w:drawing>
          <wp:inline distT="0" distB="0" distL="0" distR="0" wp14:anchorId="09536F72" wp14:editId="7D092DAE">
            <wp:extent cx="3538220" cy="1311910"/>
            <wp:effectExtent l="0" t="0" r="5080" b="2540"/>
            <wp:docPr id="135470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220" cy="1311910"/>
                    </a:xfrm>
                    <a:prstGeom prst="rect">
                      <a:avLst/>
                    </a:prstGeom>
                    <a:noFill/>
                    <a:ln>
                      <a:noFill/>
                    </a:ln>
                  </pic:spPr>
                </pic:pic>
              </a:graphicData>
            </a:graphic>
          </wp:inline>
        </w:drawing>
      </w:r>
    </w:p>
    <w:p w14:paraId="2DE69EAA" w14:textId="70D359FF" w:rsidR="00B252D0" w:rsidRDefault="00B252D0" w:rsidP="00B252D0">
      <w:pPr>
        <w:pStyle w:val="Caption"/>
      </w:pPr>
      <w:r>
        <w:t xml:space="preserve">Slika </w:t>
      </w:r>
      <w:r>
        <w:fldChar w:fldCharType="begin"/>
      </w:r>
      <w:r>
        <w:instrText xml:space="preserve"> SEQ Slika \* ARABIC </w:instrText>
      </w:r>
      <w:r>
        <w:fldChar w:fldCharType="separate"/>
      </w:r>
      <w:r w:rsidR="00235AF2">
        <w:rPr>
          <w:noProof/>
        </w:rPr>
        <w:t>1</w:t>
      </w:r>
      <w:r>
        <w:fldChar w:fldCharType="end"/>
      </w:r>
      <w:r>
        <w:t>: Sokceti za server i klijent konekcije</w:t>
      </w:r>
    </w:p>
    <w:p w14:paraId="26C91A42" w14:textId="5D2080C8" w:rsidR="00B252D0" w:rsidRDefault="00B252D0" w:rsidP="000258B4">
      <w:r>
        <w:t xml:space="preserve">Lista </w:t>
      </w:r>
      <w:r>
        <w:rPr>
          <w:b/>
          <w:bCs/>
        </w:rPr>
        <w:t>servers</w:t>
      </w:r>
      <w:r>
        <w:t xml:space="preserve"> ce cuvati sve dostupne servere koji se budu registrovali. </w:t>
      </w:r>
      <w:r>
        <w:rPr>
          <w:b/>
          <w:bCs/>
        </w:rPr>
        <w:t xml:space="preserve">serverLock </w:t>
      </w:r>
      <w:r>
        <w:t>sluzi kako bi se sprecio conccurent modification excpetion prilikom modifikacije liste servera u thread-ovima.</w:t>
      </w:r>
    </w:p>
    <w:p w14:paraId="759BD8BD" w14:textId="338BD6BA" w:rsidR="00B252D0" w:rsidRDefault="00B252D0" w:rsidP="000258B4">
      <w:r>
        <w:t>Load balancer pokrece 2 thread-a od kojih je jedan za obradu zahteva od servera</w:t>
      </w:r>
    </w:p>
    <w:p w14:paraId="3DEB4757" w14:textId="77777777" w:rsidR="00B252D0" w:rsidRDefault="00B252D0" w:rsidP="00B252D0">
      <w:pPr>
        <w:keepNext/>
      </w:pPr>
      <w:r>
        <w:rPr>
          <w:noProof/>
        </w:rPr>
        <w:lastRenderedPageBreak/>
        <w:drawing>
          <wp:inline distT="0" distB="0" distL="0" distR="0" wp14:anchorId="182F3D59" wp14:editId="0A09EB9E">
            <wp:extent cx="5537176" cy="3411110"/>
            <wp:effectExtent l="0" t="0" r="6985" b="0"/>
            <wp:docPr id="634329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0468" cy="3419298"/>
                    </a:xfrm>
                    <a:prstGeom prst="rect">
                      <a:avLst/>
                    </a:prstGeom>
                    <a:noFill/>
                    <a:ln>
                      <a:noFill/>
                    </a:ln>
                  </pic:spPr>
                </pic:pic>
              </a:graphicData>
            </a:graphic>
          </wp:inline>
        </w:drawing>
      </w:r>
    </w:p>
    <w:p w14:paraId="62B3F97F" w14:textId="5188B36D" w:rsidR="00B252D0" w:rsidRDefault="00B252D0" w:rsidP="00B252D0">
      <w:pPr>
        <w:pStyle w:val="Caption"/>
      </w:pPr>
      <w:r>
        <w:t xml:space="preserve">Slika </w:t>
      </w:r>
      <w:r>
        <w:fldChar w:fldCharType="begin"/>
      </w:r>
      <w:r>
        <w:instrText xml:space="preserve"> SEQ Slika \* ARABIC </w:instrText>
      </w:r>
      <w:r>
        <w:fldChar w:fldCharType="separate"/>
      </w:r>
      <w:r w:rsidR="00235AF2">
        <w:rPr>
          <w:noProof/>
        </w:rPr>
        <w:t>2</w:t>
      </w:r>
      <w:r>
        <w:fldChar w:fldCharType="end"/>
      </w:r>
      <w:r>
        <w:t>: Thread za obradu konekcija od strane servera</w:t>
      </w:r>
    </w:p>
    <w:p w14:paraId="1C287E14" w14:textId="797B4ED8" w:rsidR="00B252D0" w:rsidRDefault="00B252D0" w:rsidP="00B252D0">
      <w:r>
        <w:t xml:space="preserve">Kada load balancer dobije zahtev za kreiranje servera poziva se metoda </w:t>
      </w:r>
      <w:r>
        <w:rPr>
          <w:b/>
          <w:bCs/>
        </w:rPr>
        <w:t xml:space="preserve">handleServer </w:t>
      </w:r>
      <w:r>
        <w:t>koja ce obraditi zahtev i smestiti server u listu servera.</w:t>
      </w:r>
    </w:p>
    <w:p w14:paraId="4B5D2562" w14:textId="77777777" w:rsidR="00B252D0" w:rsidRDefault="00B252D0" w:rsidP="00B252D0">
      <w:pPr>
        <w:keepNext/>
      </w:pPr>
      <w:r>
        <w:rPr>
          <w:noProof/>
        </w:rPr>
        <w:drawing>
          <wp:inline distT="0" distB="0" distL="0" distR="0" wp14:anchorId="470C78C9" wp14:editId="6BB4F7C0">
            <wp:extent cx="5748655" cy="4293870"/>
            <wp:effectExtent l="0" t="0" r="4445" b="0"/>
            <wp:docPr id="16278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4293870"/>
                    </a:xfrm>
                    <a:prstGeom prst="rect">
                      <a:avLst/>
                    </a:prstGeom>
                    <a:noFill/>
                    <a:ln>
                      <a:noFill/>
                    </a:ln>
                  </pic:spPr>
                </pic:pic>
              </a:graphicData>
            </a:graphic>
          </wp:inline>
        </w:drawing>
      </w:r>
    </w:p>
    <w:p w14:paraId="5094D7E8" w14:textId="58C46906" w:rsidR="00B252D0" w:rsidRDefault="00B252D0" w:rsidP="00B252D0">
      <w:pPr>
        <w:pStyle w:val="Caption"/>
      </w:pPr>
      <w:r>
        <w:t xml:space="preserve">Slika </w:t>
      </w:r>
      <w:r>
        <w:fldChar w:fldCharType="begin"/>
      </w:r>
      <w:r>
        <w:instrText xml:space="preserve"> SEQ Slika \* ARABIC </w:instrText>
      </w:r>
      <w:r>
        <w:fldChar w:fldCharType="separate"/>
      </w:r>
      <w:r w:rsidR="00235AF2">
        <w:rPr>
          <w:noProof/>
        </w:rPr>
        <w:t>3</w:t>
      </w:r>
      <w:r>
        <w:fldChar w:fldCharType="end"/>
      </w:r>
      <w:r>
        <w:t>: Metoda za obradu zahteva od servera i smestanje u listu</w:t>
      </w:r>
    </w:p>
    <w:p w14:paraId="716298CC" w14:textId="119D19AE" w:rsidR="0027266C" w:rsidRDefault="0027266C" w:rsidP="0027266C">
      <w:r>
        <w:lastRenderedPageBreak/>
        <w:t xml:space="preserve">Metoda </w:t>
      </w:r>
      <w:r>
        <w:rPr>
          <w:b/>
          <w:bCs/>
        </w:rPr>
        <w:t>handleServer</w:t>
      </w:r>
      <w:r>
        <w:t xml:space="preserve"> pokrece beskonacnu petlju i obradjuje sve poruke koje stignu od strane servera. Server ce u pocetku poslati svoje konfiguracione podatke tj. Sockete na kojima je pokrenut, dok nam je ip adresa servera dostupna preko socketa na koji je ostvarena konekcija na server.</w:t>
      </w:r>
    </w:p>
    <w:p w14:paraId="300D0502" w14:textId="77777777" w:rsidR="0027266C" w:rsidRDefault="0027266C" w:rsidP="0027266C"/>
    <w:p w14:paraId="72665F24" w14:textId="68E4A20F" w:rsidR="0027266C" w:rsidRDefault="0027266C" w:rsidP="0027266C">
      <w:r>
        <w:t xml:space="preserve">Drugi thread koji se pokrece ce osluskivati za konekcije koje su poslate od strane klijenta. </w:t>
      </w:r>
    </w:p>
    <w:p w14:paraId="57707B80" w14:textId="77777777" w:rsidR="0027266C" w:rsidRDefault="0027266C" w:rsidP="0027266C">
      <w:pPr>
        <w:keepNext/>
      </w:pPr>
      <w:r>
        <w:rPr>
          <w:noProof/>
        </w:rPr>
        <w:drawing>
          <wp:inline distT="0" distB="0" distL="0" distR="0" wp14:anchorId="64461E5E" wp14:editId="64D17007">
            <wp:extent cx="3919993" cy="2078901"/>
            <wp:effectExtent l="0" t="0" r="4445" b="0"/>
            <wp:docPr id="30705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5118" cy="2086922"/>
                    </a:xfrm>
                    <a:prstGeom prst="rect">
                      <a:avLst/>
                    </a:prstGeom>
                    <a:noFill/>
                    <a:ln>
                      <a:noFill/>
                    </a:ln>
                  </pic:spPr>
                </pic:pic>
              </a:graphicData>
            </a:graphic>
          </wp:inline>
        </w:drawing>
      </w:r>
    </w:p>
    <w:p w14:paraId="362D041A" w14:textId="22774A5E" w:rsidR="0027266C" w:rsidRDefault="0027266C" w:rsidP="0027266C">
      <w:pPr>
        <w:pStyle w:val="Caption"/>
      </w:pPr>
      <w:r>
        <w:t xml:space="preserve">Slika </w:t>
      </w:r>
      <w:r>
        <w:fldChar w:fldCharType="begin"/>
      </w:r>
      <w:r>
        <w:instrText xml:space="preserve"> SEQ Slika \* ARABIC </w:instrText>
      </w:r>
      <w:r>
        <w:fldChar w:fldCharType="separate"/>
      </w:r>
      <w:r w:rsidR="00235AF2">
        <w:rPr>
          <w:noProof/>
        </w:rPr>
        <w:t>4</w:t>
      </w:r>
      <w:r>
        <w:fldChar w:fldCharType="end"/>
      </w:r>
      <w:r>
        <w:t>: Thread za osluskivanje konekcija od strane klijenta</w:t>
      </w:r>
    </w:p>
    <w:p w14:paraId="5823B941" w14:textId="56E72C49" w:rsidR="0027266C" w:rsidRDefault="0027266C" w:rsidP="0027266C">
      <w:r>
        <w:t xml:space="preserve">Kada zahtev od strane klijenta bude primljen, poziva se metoda </w:t>
      </w:r>
      <w:r>
        <w:rPr>
          <w:b/>
          <w:bCs/>
        </w:rPr>
        <w:t xml:space="preserve">handleClient </w:t>
      </w:r>
      <w:r>
        <w:t>koja ce obraditi zahtev.</w:t>
      </w:r>
    </w:p>
    <w:p w14:paraId="357C2BCF" w14:textId="12468B66" w:rsidR="0027266C" w:rsidRPr="0027266C" w:rsidRDefault="0027266C" w:rsidP="0027266C">
      <w:r>
        <w:t xml:space="preserve">Metoda </w:t>
      </w:r>
      <w:r>
        <w:rPr>
          <w:b/>
          <w:bCs/>
        </w:rPr>
        <w:t xml:space="preserve">handleClient </w:t>
      </w:r>
      <w:r>
        <w:t>ce proveriti da li ima dostupnih servera i poslati klijentu informacije o serveru u slucaju da je dostupan.</w:t>
      </w:r>
    </w:p>
    <w:p w14:paraId="12CCFB3A" w14:textId="7A4D2512" w:rsidR="0027266C" w:rsidRPr="0027266C" w:rsidRDefault="0027266C" w:rsidP="0027266C">
      <w:r>
        <w:rPr>
          <w:noProof/>
        </w:rPr>
        <w:lastRenderedPageBreak/>
        <w:drawing>
          <wp:inline distT="0" distB="0" distL="0" distR="0" wp14:anchorId="740E9F16" wp14:editId="596B0935">
            <wp:extent cx="5756910" cy="6010910"/>
            <wp:effectExtent l="0" t="0" r="0" b="8890"/>
            <wp:docPr id="1707438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6010910"/>
                    </a:xfrm>
                    <a:prstGeom prst="rect">
                      <a:avLst/>
                    </a:prstGeom>
                    <a:noFill/>
                    <a:ln>
                      <a:noFill/>
                    </a:ln>
                  </pic:spPr>
                </pic:pic>
              </a:graphicData>
            </a:graphic>
          </wp:inline>
        </w:drawing>
      </w:r>
    </w:p>
    <w:p w14:paraId="5B41332C" w14:textId="7016F5FF" w:rsidR="0027266C" w:rsidRDefault="0027266C" w:rsidP="0027266C">
      <w:r>
        <w:t>Kada load balancer posalje podatke o serveru on zatvara konekciju sa klijentom, ne drzi je otvorenom.</w:t>
      </w:r>
    </w:p>
    <w:p w14:paraId="147B9A79" w14:textId="29EBCE5B" w:rsidR="0027266C" w:rsidRDefault="0027266C" w:rsidP="0027266C">
      <w:pPr>
        <w:pStyle w:val="ListParagraph"/>
        <w:numPr>
          <w:ilvl w:val="0"/>
          <w:numId w:val="9"/>
        </w:numPr>
        <w:rPr>
          <w:b/>
          <w:bCs/>
        </w:rPr>
      </w:pPr>
      <w:r w:rsidRPr="0027266C">
        <w:rPr>
          <w:b/>
          <w:bCs/>
        </w:rPr>
        <w:t>Server</w:t>
      </w:r>
    </w:p>
    <w:p w14:paraId="40A52B2E" w14:textId="0F9E1855" w:rsidR="0027266C" w:rsidRDefault="001A7DF0" w:rsidP="0027266C">
      <w:r>
        <w:t>Server komponenta sluzi kako bi povezala klijente i omogucila im da komuniciraju izmedju sebe. Svaki server se pokrece na 3 socket i na njima ce slusati za nadolazece konekcije od strane klijenta.</w:t>
      </w:r>
    </w:p>
    <w:p w14:paraId="26C9BA9A" w14:textId="77777777" w:rsidR="001A7DF0" w:rsidRDefault="001A7DF0" w:rsidP="0027266C"/>
    <w:p w14:paraId="6F839418" w14:textId="77777777" w:rsidR="001A7DF0" w:rsidRDefault="001A7DF0" w:rsidP="0027266C"/>
    <w:p w14:paraId="2290B104" w14:textId="77777777" w:rsidR="001A7DF0" w:rsidRDefault="001A7DF0" w:rsidP="001A7DF0">
      <w:pPr>
        <w:keepNext/>
      </w:pPr>
      <w:r>
        <w:rPr>
          <w:noProof/>
        </w:rPr>
        <w:lastRenderedPageBreak/>
        <w:drawing>
          <wp:inline distT="0" distB="0" distL="0" distR="0" wp14:anchorId="1393240A" wp14:editId="2143BFF6">
            <wp:extent cx="5486400" cy="4452620"/>
            <wp:effectExtent l="0" t="0" r="0" b="5080"/>
            <wp:docPr id="16649410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452620"/>
                    </a:xfrm>
                    <a:prstGeom prst="rect">
                      <a:avLst/>
                    </a:prstGeom>
                    <a:noFill/>
                    <a:ln>
                      <a:noFill/>
                    </a:ln>
                  </pic:spPr>
                </pic:pic>
              </a:graphicData>
            </a:graphic>
          </wp:inline>
        </w:drawing>
      </w:r>
    </w:p>
    <w:p w14:paraId="1C722100" w14:textId="543D4CD7" w:rsidR="001A7DF0" w:rsidRDefault="001A7DF0" w:rsidP="001A7DF0">
      <w:pPr>
        <w:pStyle w:val="Caption"/>
      </w:pPr>
      <w:r>
        <w:t xml:space="preserve">Slika </w:t>
      </w:r>
      <w:r>
        <w:fldChar w:fldCharType="begin"/>
      </w:r>
      <w:r>
        <w:instrText xml:space="preserve"> SEQ Slika \* ARABIC </w:instrText>
      </w:r>
      <w:r>
        <w:fldChar w:fldCharType="separate"/>
      </w:r>
      <w:r w:rsidR="00235AF2">
        <w:rPr>
          <w:noProof/>
        </w:rPr>
        <w:t>5</w:t>
      </w:r>
      <w:r>
        <w:fldChar w:fldCharType="end"/>
      </w:r>
      <w:r>
        <w:t>: Pokretanje servera na 3 nasumicna socketa</w:t>
      </w:r>
    </w:p>
    <w:p w14:paraId="0263BDA1" w14:textId="28B76C24" w:rsidR="001A7DF0" w:rsidRDefault="001A7DF0" w:rsidP="0027266C">
      <w:r>
        <w:t>Iz niza od 6 port-ova se biraju nasumicno 3 na kojima ce biti pokrenut server a na kojima ce se povezivati klijenti. Svrha ovoga je da omoguci glavnu funkcionalnost ovog projekta, tj. Komunikacija klijenta preko vise socketa.</w:t>
      </w:r>
    </w:p>
    <w:p w14:paraId="1C3A6141" w14:textId="5AAB3787" w:rsidR="001A7DF0" w:rsidRDefault="001A7DF0" w:rsidP="0027266C">
      <w:r>
        <w:t xml:space="preserve">Nakon sto se server pokrene, salje svoje konfiguracione podatke </w:t>
      </w:r>
      <w:r>
        <w:rPr>
          <w:b/>
          <w:bCs/>
        </w:rPr>
        <w:t>load balanceru</w:t>
      </w:r>
      <w:r>
        <w:t>, kako bi postao registrovan i kako bi klijenti mogli da se povezu na njega.</w:t>
      </w:r>
    </w:p>
    <w:p w14:paraId="31849090" w14:textId="77777777" w:rsidR="001A7DF0" w:rsidRDefault="001A7DF0" w:rsidP="001A7DF0">
      <w:pPr>
        <w:keepNext/>
      </w:pPr>
      <w:r>
        <w:rPr>
          <w:noProof/>
        </w:rPr>
        <w:lastRenderedPageBreak/>
        <w:drawing>
          <wp:inline distT="0" distB="0" distL="0" distR="0" wp14:anchorId="6DAAC13E" wp14:editId="0A8D77E6">
            <wp:extent cx="5756910" cy="5048885"/>
            <wp:effectExtent l="0" t="0" r="0" b="0"/>
            <wp:docPr id="10891703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5048885"/>
                    </a:xfrm>
                    <a:prstGeom prst="rect">
                      <a:avLst/>
                    </a:prstGeom>
                    <a:noFill/>
                    <a:ln>
                      <a:noFill/>
                    </a:ln>
                  </pic:spPr>
                </pic:pic>
              </a:graphicData>
            </a:graphic>
          </wp:inline>
        </w:drawing>
      </w:r>
    </w:p>
    <w:p w14:paraId="7FE96622" w14:textId="41CBA2C4" w:rsidR="001A7DF0" w:rsidRDefault="001A7DF0" w:rsidP="001A7DF0">
      <w:pPr>
        <w:pStyle w:val="Caption"/>
      </w:pPr>
      <w:r>
        <w:t xml:space="preserve">Slika </w:t>
      </w:r>
      <w:r>
        <w:fldChar w:fldCharType="begin"/>
      </w:r>
      <w:r>
        <w:instrText xml:space="preserve"> SEQ Slika \* ARABIC </w:instrText>
      </w:r>
      <w:r>
        <w:fldChar w:fldCharType="separate"/>
      </w:r>
      <w:r w:rsidR="00235AF2">
        <w:rPr>
          <w:noProof/>
        </w:rPr>
        <w:t>6</w:t>
      </w:r>
      <w:r>
        <w:fldChar w:fldCharType="end"/>
      </w:r>
      <w:r>
        <w:t>: slanje konfiguracionih podataka load balanceru</w:t>
      </w:r>
    </w:p>
    <w:p w14:paraId="68D997E2" w14:textId="0A2C6DAC" w:rsidR="001A7DF0" w:rsidRDefault="001A7DF0" w:rsidP="001A7DF0">
      <w:r>
        <w:t xml:space="preserve">Kada se ostvari konekcija sa klijentom pokrece se metoda </w:t>
      </w:r>
      <w:r w:rsidRPr="001A7DF0">
        <w:rPr>
          <w:b/>
          <w:bCs/>
        </w:rPr>
        <w:t>handleClient</w:t>
      </w:r>
      <w:r>
        <w:rPr>
          <w:b/>
          <w:bCs/>
        </w:rPr>
        <w:t xml:space="preserve">. </w:t>
      </w:r>
      <w:r>
        <w:t>U ovoj metodi se obradjuju svi zahtevi od strane klijenta.</w:t>
      </w:r>
    </w:p>
    <w:p w14:paraId="497C648C" w14:textId="2E32307F" w:rsidR="001A7DF0" w:rsidRPr="001A7DF0" w:rsidRDefault="001A7DF0" w:rsidP="001A7DF0">
      <w:r>
        <w:t>Moze se desiti da su korisnici na skroz razlicitim serverima (ne socketima, serverima).</w:t>
      </w:r>
      <w:r w:rsidR="0090206C">
        <w:t xml:space="preserve"> U ovom slucaju kada komuniciraju, korisnik koji salje poruku je salje na server. Korisnik koji prima poruku se prvo trazi na trenutnom serveru, ako nije pronadjen, server salje ostalim serverima poruku koju je poslao prvi korisnik. Svi ostali serveri traze tog korisnika kod sebe i ako ga pronadju, dostavljaju mu poruku. Ovaj nacin komunikacije (broadcast) je neefektivan i zauzima previse resursa, pogotovu kada ima mnogo servera. Jedan nacin da se ovo resi je da se povezani korisnici cuvaju u bazi sa njihovom server lokacijom. Server bi kada trazi drugog korisnika, samo procitao njegovu lokaciju u bazi i poslao tom serveru poruku, bez slanja svakom serveru pojedinacno. </w:t>
      </w:r>
    </w:p>
    <w:p w14:paraId="4D7539F7" w14:textId="77777777" w:rsidR="001A7DF0" w:rsidRPr="001A7DF0" w:rsidRDefault="001A7DF0" w:rsidP="0027266C"/>
    <w:p w14:paraId="52740AFF" w14:textId="221558F1" w:rsidR="000258B4" w:rsidRDefault="000258B4" w:rsidP="000258B4">
      <w:pPr>
        <w:pStyle w:val="ListParagraph"/>
        <w:numPr>
          <w:ilvl w:val="0"/>
          <w:numId w:val="9"/>
        </w:numPr>
        <w:rPr>
          <w:b/>
          <w:bCs/>
        </w:rPr>
      </w:pPr>
      <w:r w:rsidRPr="000258B4">
        <w:rPr>
          <w:b/>
          <w:bCs/>
        </w:rPr>
        <w:t>Klijent Deo</w:t>
      </w:r>
    </w:p>
    <w:p w14:paraId="316D51E7" w14:textId="01C6EB6B" w:rsidR="000258B4" w:rsidRDefault="000258B4" w:rsidP="000258B4">
      <w:r>
        <w:t>Klijent deo je, kao sto je vec receno, razvijen u Flutter radnom okviru za izradu intuitivnih korisnicikih interfejsa.</w:t>
      </w:r>
      <w:r w:rsidR="0090206C">
        <w:t xml:space="preserve"> Sastoji se od 3 ekrana ukupno. Na prvom ekranu se unose korisnicko ime, koje ce se prikazivati ostalim korisnicima i adresu i port load balancera na koji treba da se poveze korisnik.</w:t>
      </w:r>
    </w:p>
    <w:p w14:paraId="4E06182B" w14:textId="77777777" w:rsidR="0090206C" w:rsidRDefault="0090206C" w:rsidP="000258B4"/>
    <w:p w14:paraId="56E41B78" w14:textId="77777777" w:rsidR="00235AF2" w:rsidRDefault="00235AF2" w:rsidP="00235AF2">
      <w:pPr>
        <w:keepNext/>
      </w:pPr>
      <w:r>
        <w:rPr>
          <w:noProof/>
        </w:rPr>
        <w:lastRenderedPageBreak/>
        <w:drawing>
          <wp:inline distT="0" distB="0" distL="0" distR="0" wp14:anchorId="19B7D4D9" wp14:editId="002EB7AB">
            <wp:extent cx="2218414" cy="4931022"/>
            <wp:effectExtent l="0" t="0" r="0" b="3175"/>
            <wp:docPr id="16712398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2656" cy="4940450"/>
                    </a:xfrm>
                    <a:prstGeom prst="rect">
                      <a:avLst/>
                    </a:prstGeom>
                    <a:noFill/>
                    <a:ln>
                      <a:noFill/>
                    </a:ln>
                  </pic:spPr>
                </pic:pic>
              </a:graphicData>
            </a:graphic>
          </wp:inline>
        </w:drawing>
      </w:r>
    </w:p>
    <w:p w14:paraId="691660D4" w14:textId="0E1D37A6" w:rsidR="00235AF2" w:rsidRDefault="00235AF2" w:rsidP="00235AF2">
      <w:pPr>
        <w:pStyle w:val="Caption"/>
      </w:pPr>
      <w:r>
        <w:t xml:space="preserve">Slika </w:t>
      </w:r>
      <w:r>
        <w:fldChar w:fldCharType="begin"/>
      </w:r>
      <w:r>
        <w:instrText xml:space="preserve"> SEQ Slika \* ARABIC </w:instrText>
      </w:r>
      <w:r>
        <w:fldChar w:fldCharType="separate"/>
      </w:r>
      <w:r>
        <w:rPr>
          <w:noProof/>
        </w:rPr>
        <w:t>7</w:t>
      </w:r>
      <w:r>
        <w:fldChar w:fldCharType="end"/>
      </w:r>
      <w:r>
        <w:t>: Ekran za registraciju korisnika</w:t>
      </w:r>
    </w:p>
    <w:p w14:paraId="64173254" w14:textId="34ECA340" w:rsidR="00235AF2" w:rsidRDefault="00235AF2" w:rsidP="00235AF2">
      <w:r>
        <w:t>Drugi ekran, lobby ekran, je mesto gde se prikazuju svi korisnici dostupni za chat.</w:t>
      </w:r>
    </w:p>
    <w:p w14:paraId="5FCB83A8" w14:textId="77777777" w:rsidR="00235AF2" w:rsidRDefault="00235AF2" w:rsidP="00235AF2">
      <w:pPr>
        <w:keepNext/>
      </w:pPr>
      <w:r>
        <w:rPr>
          <w:noProof/>
        </w:rPr>
        <w:lastRenderedPageBreak/>
        <w:drawing>
          <wp:inline distT="0" distB="0" distL="0" distR="0" wp14:anchorId="435D580B" wp14:editId="720335AA">
            <wp:extent cx="1796995" cy="3994304"/>
            <wp:effectExtent l="0" t="0" r="0" b="6350"/>
            <wp:docPr id="6077621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1463" cy="4004236"/>
                    </a:xfrm>
                    <a:prstGeom prst="rect">
                      <a:avLst/>
                    </a:prstGeom>
                    <a:noFill/>
                    <a:ln>
                      <a:noFill/>
                    </a:ln>
                  </pic:spPr>
                </pic:pic>
              </a:graphicData>
            </a:graphic>
          </wp:inline>
        </w:drawing>
      </w:r>
    </w:p>
    <w:p w14:paraId="230CAF77" w14:textId="1E0D9E9D" w:rsidR="00235AF2" w:rsidRDefault="00235AF2" w:rsidP="00235AF2">
      <w:pPr>
        <w:pStyle w:val="Caption"/>
      </w:pPr>
      <w:r>
        <w:t xml:space="preserve">Slika </w:t>
      </w:r>
      <w:r>
        <w:fldChar w:fldCharType="begin"/>
      </w:r>
      <w:r>
        <w:instrText xml:space="preserve"> SEQ Slika \* ARABIC </w:instrText>
      </w:r>
      <w:r>
        <w:fldChar w:fldCharType="separate"/>
      </w:r>
      <w:r>
        <w:rPr>
          <w:noProof/>
        </w:rPr>
        <w:t>8</w:t>
      </w:r>
      <w:r>
        <w:fldChar w:fldCharType="end"/>
      </w:r>
      <w:r>
        <w:t>: Lobby ekran, nijedan korisnik nije dostupan</w:t>
      </w:r>
    </w:p>
    <w:p w14:paraId="7E3E3E4A" w14:textId="27F8011A" w:rsidR="00235AF2" w:rsidRDefault="00235AF2" w:rsidP="00235AF2">
      <w:r>
        <w:t>Postoji i opcija za izlazak, tj vracanje nazad na pocetni ekran.</w:t>
      </w:r>
    </w:p>
    <w:p w14:paraId="133C18DF" w14:textId="77777777" w:rsidR="00235AF2" w:rsidRDefault="00235AF2" w:rsidP="00235AF2">
      <w:pPr>
        <w:keepNext/>
      </w:pPr>
      <w:r>
        <w:rPr>
          <w:noProof/>
        </w:rPr>
        <w:lastRenderedPageBreak/>
        <w:drawing>
          <wp:inline distT="0" distB="0" distL="0" distR="0" wp14:anchorId="3848A3CB" wp14:editId="7790330B">
            <wp:extent cx="1987826" cy="4418478"/>
            <wp:effectExtent l="0" t="0" r="0" b="1270"/>
            <wp:docPr id="11712900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1702" cy="4427092"/>
                    </a:xfrm>
                    <a:prstGeom prst="rect">
                      <a:avLst/>
                    </a:prstGeom>
                    <a:noFill/>
                    <a:ln>
                      <a:noFill/>
                    </a:ln>
                  </pic:spPr>
                </pic:pic>
              </a:graphicData>
            </a:graphic>
          </wp:inline>
        </w:drawing>
      </w:r>
    </w:p>
    <w:p w14:paraId="38557673" w14:textId="4652A46D" w:rsidR="00235AF2" w:rsidRDefault="00235AF2" w:rsidP="00235AF2">
      <w:pPr>
        <w:pStyle w:val="Caption"/>
      </w:pPr>
      <w:r>
        <w:t xml:space="preserve">Slika </w:t>
      </w:r>
      <w:r>
        <w:fldChar w:fldCharType="begin"/>
      </w:r>
      <w:r>
        <w:instrText xml:space="preserve"> SEQ Slika \* ARABIC </w:instrText>
      </w:r>
      <w:r>
        <w:fldChar w:fldCharType="separate"/>
      </w:r>
      <w:r>
        <w:rPr>
          <w:noProof/>
        </w:rPr>
        <w:t>9</w:t>
      </w:r>
      <w:r>
        <w:fldChar w:fldCharType="end"/>
      </w:r>
      <w:r>
        <w:t>: Lobby ekran, sa dostupnim korisnicima</w:t>
      </w:r>
    </w:p>
    <w:p w14:paraId="1BA8A3A7" w14:textId="4A442B81" w:rsidR="00235AF2" w:rsidRDefault="00235AF2" w:rsidP="00235AF2">
      <w:r>
        <w:t>Klikom na korisnika otvara se ekran za razmenjivanje poruka.</w:t>
      </w:r>
    </w:p>
    <w:p w14:paraId="27E8F335" w14:textId="77777777" w:rsidR="00235AF2" w:rsidRDefault="00235AF2" w:rsidP="00235AF2">
      <w:pPr>
        <w:keepNext/>
      </w:pPr>
      <w:r>
        <w:rPr>
          <w:noProof/>
        </w:rPr>
        <w:lastRenderedPageBreak/>
        <w:drawing>
          <wp:inline distT="0" distB="0" distL="0" distR="0" wp14:anchorId="6C3E0DF8" wp14:editId="02AB0FF7">
            <wp:extent cx="1916265" cy="4259415"/>
            <wp:effectExtent l="0" t="0" r="8255" b="8255"/>
            <wp:docPr id="3533927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1796" cy="4271710"/>
                    </a:xfrm>
                    <a:prstGeom prst="rect">
                      <a:avLst/>
                    </a:prstGeom>
                    <a:noFill/>
                    <a:ln>
                      <a:noFill/>
                    </a:ln>
                  </pic:spPr>
                </pic:pic>
              </a:graphicData>
            </a:graphic>
          </wp:inline>
        </w:drawing>
      </w:r>
    </w:p>
    <w:p w14:paraId="728A1FBC" w14:textId="7DFA8177" w:rsidR="00235AF2" w:rsidRDefault="00235AF2" w:rsidP="00235AF2">
      <w:pPr>
        <w:pStyle w:val="Caption"/>
      </w:pPr>
      <w:r>
        <w:t xml:space="preserve">Slika </w:t>
      </w:r>
      <w:r>
        <w:fldChar w:fldCharType="begin"/>
      </w:r>
      <w:r>
        <w:instrText xml:space="preserve"> SEQ Slika \* ARABIC </w:instrText>
      </w:r>
      <w:r>
        <w:fldChar w:fldCharType="separate"/>
      </w:r>
      <w:r>
        <w:rPr>
          <w:noProof/>
        </w:rPr>
        <w:t>10</w:t>
      </w:r>
      <w:r>
        <w:fldChar w:fldCharType="end"/>
      </w:r>
      <w:r>
        <w:t>: Ekran za razmenjivanje poruka</w:t>
      </w:r>
    </w:p>
    <w:p w14:paraId="3D128DCF" w14:textId="77777777" w:rsidR="00235AF2" w:rsidRDefault="00235AF2" w:rsidP="00235AF2"/>
    <w:p w14:paraId="55660D71" w14:textId="77777777" w:rsidR="00235AF2" w:rsidRDefault="00235AF2" w:rsidP="00235AF2"/>
    <w:p w14:paraId="7ADC7D4E" w14:textId="77777777" w:rsidR="00235AF2" w:rsidRDefault="00235AF2" w:rsidP="00235AF2"/>
    <w:p w14:paraId="1D283155" w14:textId="77777777" w:rsidR="00235AF2" w:rsidRDefault="00235AF2" w:rsidP="00235AF2"/>
    <w:p w14:paraId="5E53E872" w14:textId="77777777" w:rsidR="00235AF2" w:rsidRDefault="00235AF2" w:rsidP="00235AF2"/>
    <w:p w14:paraId="04CC99EC" w14:textId="77777777" w:rsidR="00235AF2" w:rsidRDefault="00235AF2" w:rsidP="00235AF2"/>
    <w:p w14:paraId="159643B5" w14:textId="77777777" w:rsidR="00235AF2" w:rsidRDefault="00235AF2" w:rsidP="00235AF2"/>
    <w:p w14:paraId="430B9730" w14:textId="77777777" w:rsidR="00235AF2" w:rsidRDefault="00235AF2" w:rsidP="00235AF2"/>
    <w:p w14:paraId="492565FA" w14:textId="77777777" w:rsidR="00235AF2" w:rsidRDefault="00235AF2" w:rsidP="00235AF2"/>
    <w:p w14:paraId="5C14A137" w14:textId="77777777" w:rsidR="00235AF2" w:rsidRDefault="00235AF2" w:rsidP="00235AF2"/>
    <w:p w14:paraId="3D59DF67" w14:textId="77777777" w:rsidR="00235AF2" w:rsidRDefault="00235AF2" w:rsidP="00235AF2"/>
    <w:p w14:paraId="0F37FCB3" w14:textId="77777777" w:rsidR="00235AF2" w:rsidRDefault="00235AF2" w:rsidP="00235AF2"/>
    <w:p w14:paraId="25BF09BD" w14:textId="77777777" w:rsidR="00235AF2" w:rsidRDefault="00235AF2" w:rsidP="00235AF2"/>
    <w:p w14:paraId="77E71CB0" w14:textId="77777777" w:rsidR="00235AF2" w:rsidRDefault="00235AF2" w:rsidP="00235AF2"/>
    <w:p w14:paraId="780EDAD7" w14:textId="77777777" w:rsidR="00235AF2" w:rsidRDefault="00235AF2" w:rsidP="00235AF2"/>
    <w:p w14:paraId="31CEA540" w14:textId="6DBE240A" w:rsidR="00235AF2" w:rsidRPr="006F6E9C" w:rsidRDefault="00235AF2" w:rsidP="00235AF2">
      <w:pPr>
        <w:pStyle w:val="Heading1"/>
        <w:numPr>
          <w:ilvl w:val="0"/>
          <w:numId w:val="3"/>
        </w:numPr>
        <w:shd w:val="clear" w:color="auto" w:fill="C00000"/>
        <w:rPr>
          <w:color w:val="FFFFFF" w:themeColor="background1"/>
        </w:rPr>
      </w:pPr>
      <w:bookmarkStart w:id="2" w:name="_Toc167652358"/>
      <w:r>
        <w:rPr>
          <w:color w:val="FFFFFF" w:themeColor="background1"/>
        </w:rPr>
        <w:lastRenderedPageBreak/>
        <w:t>Pokretanje</w:t>
      </w:r>
      <w:bookmarkEnd w:id="2"/>
    </w:p>
    <w:p w14:paraId="14A977FC" w14:textId="6E7B4D88" w:rsidR="0085129A" w:rsidRDefault="00235AF2" w:rsidP="00235AF2">
      <w:r>
        <w:t xml:space="preserve">Prvo je potrebno pokrenuti </w:t>
      </w:r>
      <w:r>
        <w:rPr>
          <w:b/>
          <w:bCs/>
        </w:rPr>
        <w:t xml:space="preserve">Load Balancer. </w:t>
      </w:r>
      <w:r>
        <w:t xml:space="preserve">U slucaju da su default-ni socketi zauzeti neophodno je da se promene. Nakon toga potrebno je otkriti ip adresu load balancer-a. Otvara se </w:t>
      </w:r>
      <w:r>
        <w:rPr>
          <w:b/>
          <w:bCs/>
        </w:rPr>
        <w:t xml:space="preserve">cmd, </w:t>
      </w:r>
      <w:r>
        <w:t xml:space="preserve">kuca se komanda ipconfig i uzima se Ipv4 adresa. Nakon toga pokrece se bar jedan server. Neophodno je pormeniti pormenljivu </w:t>
      </w:r>
      <w:r>
        <w:rPr>
          <w:b/>
          <w:bCs/>
        </w:rPr>
        <w:t xml:space="preserve">balancerIP </w:t>
      </w:r>
      <w:r>
        <w:t>na pocetku main funckije u serveru sa IP adresom koju ste uzeli iz cmd-a. Nakon toga se pokrece server</w:t>
      </w:r>
      <w:r w:rsidR="0085129A">
        <w:t>, koji ce se automatski povezati na loda balancer. U slucaju uspesne konekcije na load balancer prikazace se poruka u konzoli kao i na load balanceru.</w:t>
      </w:r>
    </w:p>
    <w:p w14:paraId="20A9CE95" w14:textId="37E6E72A" w:rsidR="0085129A" w:rsidRPr="0085129A" w:rsidRDefault="0085129A" w:rsidP="00235AF2">
      <w:r>
        <w:t xml:space="preserve">Za pokretanje klijenta je potrebno instalirati Dart i Flutter SDK. Potrebna su dva fizicka uredjaja (telefona) ili emulator. Kada se instalira potreban SDK, projekat se pokrece komandom </w:t>
      </w:r>
      <w:r>
        <w:rPr>
          <w:b/>
          <w:bCs/>
        </w:rPr>
        <w:t>flutter run</w:t>
      </w:r>
      <w:r>
        <w:t xml:space="preserve"> koja ce pokrenuti aplikaciju na telefonu. Pokrenuti aplikaciju na oba telefona. Treba uneti </w:t>
      </w:r>
      <w:r>
        <w:rPr>
          <w:b/>
          <w:bCs/>
        </w:rPr>
        <w:t>ip adresu</w:t>
      </w:r>
      <w:r>
        <w:t xml:space="preserve"> koju ste prethodno uzeli iz cmd-a i uneti je u donjem polju, kao i socket na kojem load balancer slusa za klijentske konekcije. Nakon toga se mozete ulogovati i koristiti chat aplikaciju.</w:t>
      </w:r>
    </w:p>
    <w:sectPr w:rsidR="0085129A" w:rsidRPr="0085129A" w:rsidSect="00DE5396">
      <w:headerReference w:type="default" r:id="rId20"/>
      <w:footerReference w:type="default" r:id="rId21"/>
      <w:headerReference w:type="first" r:id="rId22"/>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86113" w14:textId="77777777" w:rsidR="00995515" w:rsidRDefault="00995515" w:rsidP="00077EA0">
      <w:pPr>
        <w:spacing w:after="0" w:line="240" w:lineRule="auto"/>
      </w:pPr>
      <w:r>
        <w:separator/>
      </w:r>
    </w:p>
  </w:endnote>
  <w:endnote w:type="continuationSeparator" w:id="0">
    <w:p w14:paraId="169EE4AF" w14:textId="77777777" w:rsidR="00995515" w:rsidRDefault="00995515"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8546C"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D14FCE">
      <w:rPr>
        <w:rFonts w:ascii="Arial" w:hAnsi="Arial" w:cs="Arial"/>
        <w:noProof/>
      </w:rPr>
      <w:t>2</w:t>
    </w:r>
    <w:r w:rsidRPr="00E12C8C">
      <w:rPr>
        <w:rFonts w:ascii="Arial" w:hAnsi="Arial" w:cs="Arial"/>
        <w:noProof/>
      </w:rPr>
      <w:fldChar w:fldCharType="end"/>
    </w:r>
  </w:p>
  <w:p w14:paraId="679BAEDD"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A3DA6" w14:textId="77777777" w:rsidR="00995515" w:rsidRDefault="00995515" w:rsidP="00077EA0">
      <w:pPr>
        <w:spacing w:after="0" w:line="240" w:lineRule="auto"/>
      </w:pPr>
      <w:r>
        <w:separator/>
      </w:r>
    </w:p>
  </w:footnote>
  <w:footnote w:type="continuationSeparator" w:id="0">
    <w:p w14:paraId="1D531FC1" w14:textId="77777777" w:rsidR="00995515" w:rsidRDefault="00995515"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5B29BD47" w14:textId="77777777" w:rsidTr="00684EA5">
      <w:tc>
        <w:tcPr>
          <w:tcW w:w="4531" w:type="dxa"/>
          <w:shd w:val="clear" w:color="auto" w:fill="auto"/>
        </w:tcPr>
        <w:p w14:paraId="0324AD51" w14:textId="7942C7C8" w:rsidR="00077EA0" w:rsidRPr="00684EA5" w:rsidRDefault="007877FE" w:rsidP="00077EA0">
          <w:pPr>
            <w:pStyle w:val="Header"/>
            <w:rPr>
              <w:rFonts w:ascii="Arial" w:hAnsi="Arial" w:cs="Arial"/>
            </w:rPr>
          </w:pPr>
          <w:r w:rsidRPr="00100BFE">
            <w:rPr>
              <w:rFonts w:ascii="Arial" w:hAnsi="Arial" w:cs="Arial"/>
              <w:noProof/>
              <w:lang w:val="en-US"/>
            </w:rPr>
            <w:drawing>
              <wp:inline distT="0" distB="0" distL="0" distR="0" wp14:anchorId="5F45879B" wp14:editId="621275EC">
                <wp:extent cx="1820545" cy="492760"/>
                <wp:effectExtent l="0" t="0" r="0" b="0"/>
                <wp:docPr id="2" name="Picture 6" descr="Description: 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0545" cy="492760"/>
                        </a:xfrm>
                        <a:prstGeom prst="rect">
                          <a:avLst/>
                        </a:prstGeom>
                        <a:noFill/>
                        <a:ln>
                          <a:noFill/>
                        </a:ln>
                      </pic:spPr>
                    </pic:pic>
                  </a:graphicData>
                </a:graphic>
              </wp:inline>
            </w:drawing>
          </w:r>
        </w:p>
      </w:tc>
      <w:tc>
        <w:tcPr>
          <w:tcW w:w="4531" w:type="dxa"/>
          <w:shd w:val="clear" w:color="auto" w:fill="auto"/>
          <w:vAlign w:val="center"/>
        </w:tcPr>
        <w:p w14:paraId="3119B140" w14:textId="77777777" w:rsidR="003E16E5" w:rsidRPr="00684EA5" w:rsidRDefault="003E16E5" w:rsidP="003E16E5">
          <w:pPr>
            <w:pStyle w:val="Header"/>
            <w:jc w:val="right"/>
            <w:rPr>
              <w:rStyle w:val="PlaceholderText"/>
              <w:rFonts w:ascii="Arial" w:hAnsi="Arial" w:cs="Arial"/>
            </w:rPr>
          </w:pPr>
        </w:p>
        <w:p w14:paraId="41B1C044" w14:textId="77777777" w:rsidR="00077EA0" w:rsidRPr="00C1168B" w:rsidRDefault="00595A6F" w:rsidP="00C1168B">
          <w:pPr>
            <w:pStyle w:val="Header"/>
            <w:jc w:val="right"/>
          </w:pPr>
          <w:r w:rsidRPr="00684EA5">
            <w:rPr>
              <w:rStyle w:val="PlaceholderText"/>
              <w:rFonts w:ascii="Arial" w:hAnsi="Arial" w:cs="Arial"/>
            </w:rPr>
            <w:t xml:space="preserve"> </w:t>
          </w:r>
        </w:p>
      </w:tc>
    </w:tr>
  </w:tbl>
  <w:p w14:paraId="6B4F3F0E" w14:textId="77777777"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CA438" w14:textId="77777777" w:rsidR="00FE618E" w:rsidRDefault="00FE618E">
    <w:pPr>
      <w:pStyle w:val="Header"/>
    </w:pPr>
  </w:p>
  <w:p w14:paraId="3914F433" w14:textId="77777777" w:rsidR="003E16E5" w:rsidRDefault="003E1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C6AE1"/>
    <w:multiLevelType w:val="hybridMultilevel"/>
    <w:tmpl w:val="53DEFC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FD0EC2"/>
    <w:multiLevelType w:val="multilevel"/>
    <w:tmpl w:val="AD5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40285"/>
    <w:multiLevelType w:val="multilevel"/>
    <w:tmpl w:val="CA2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A65B8"/>
    <w:multiLevelType w:val="multilevel"/>
    <w:tmpl w:val="FBDA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D76CD"/>
    <w:multiLevelType w:val="hybridMultilevel"/>
    <w:tmpl w:val="2D2403DC"/>
    <w:lvl w:ilvl="0" w:tplc="A6FED490">
      <w:start w:val="1"/>
      <w:numFmt w:val="bullet"/>
      <w:lvlText w:val="-"/>
      <w:lvlJc w:val="left"/>
      <w:pPr>
        <w:ind w:left="720" w:hanging="360"/>
      </w:pPr>
      <w:rPr>
        <w:rFonts w:ascii="Calibri" w:eastAsia="Calibri" w:hAnsi="Calibri" w:cs="Calibri"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7" w15:restartNumberingAfterBreak="0">
    <w:nsid w:val="68752931"/>
    <w:multiLevelType w:val="hybridMultilevel"/>
    <w:tmpl w:val="53DEFC2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8" w15:restartNumberingAfterBreak="0">
    <w:nsid w:val="74F8166A"/>
    <w:multiLevelType w:val="multilevel"/>
    <w:tmpl w:val="1386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43366"/>
    <w:multiLevelType w:val="hybridMultilevel"/>
    <w:tmpl w:val="F0C0C080"/>
    <w:lvl w:ilvl="0" w:tplc="281A0009">
      <w:start w:val="1"/>
      <w:numFmt w:val="bullet"/>
      <w:lvlText w:val=""/>
      <w:lvlJc w:val="left"/>
      <w:pPr>
        <w:ind w:left="720" w:hanging="360"/>
      </w:pPr>
      <w:rPr>
        <w:rFonts w:ascii="Wingdings" w:hAnsi="Wingdings"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16cid:durableId="1124077854">
    <w:abstractNumId w:val="0"/>
  </w:num>
  <w:num w:numId="2" w16cid:durableId="1370569469">
    <w:abstractNumId w:val="5"/>
  </w:num>
  <w:num w:numId="3" w16cid:durableId="1462116908">
    <w:abstractNumId w:val="7"/>
  </w:num>
  <w:num w:numId="4" w16cid:durableId="434448094">
    <w:abstractNumId w:val="8"/>
  </w:num>
  <w:num w:numId="5" w16cid:durableId="711468315">
    <w:abstractNumId w:val="3"/>
  </w:num>
  <w:num w:numId="6" w16cid:durableId="1762919605">
    <w:abstractNumId w:val="2"/>
  </w:num>
  <w:num w:numId="7" w16cid:durableId="292172334">
    <w:abstractNumId w:val="4"/>
  </w:num>
  <w:num w:numId="8" w16cid:durableId="666130166">
    <w:abstractNumId w:val="6"/>
  </w:num>
  <w:num w:numId="9" w16cid:durableId="1977908909">
    <w:abstractNumId w:val="9"/>
  </w:num>
  <w:num w:numId="10" w16cid:durableId="211289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FE"/>
    <w:rsid w:val="00007701"/>
    <w:rsid w:val="000258B4"/>
    <w:rsid w:val="00025F78"/>
    <w:rsid w:val="0003094B"/>
    <w:rsid w:val="00034A10"/>
    <w:rsid w:val="00066C95"/>
    <w:rsid w:val="00067DCD"/>
    <w:rsid w:val="00077EA0"/>
    <w:rsid w:val="00082F75"/>
    <w:rsid w:val="000A2640"/>
    <w:rsid w:val="000C04F8"/>
    <w:rsid w:val="000D636B"/>
    <w:rsid w:val="000E1CF9"/>
    <w:rsid w:val="000E5127"/>
    <w:rsid w:val="000E7518"/>
    <w:rsid w:val="000F3604"/>
    <w:rsid w:val="000F3DCC"/>
    <w:rsid w:val="00100BFE"/>
    <w:rsid w:val="00103566"/>
    <w:rsid w:val="00105324"/>
    <w:rsid w:val="00111FD1"/>
    <w:rsid w:val="001206ED"/>
    <w:rsid w:val="0012452B"/>
    <w:rsid w:val="00127A14"/>
    <w:rsid w:val="00157A85"/>
    <w:rsid w:val="00161BC4"/>
    <w:rsid w:val="00170723"/>
    <w:rsid w:val="00173600"/>
    <w:rsid w:val="00177465"/>
    <w:rsid w:val="00177C70"/>
    <w:rsid w:val="0018646E"/>
    <w:rsid w:val="001A7DF0"/>
    <w:rsid w:val="001C25B2"/>
    <w:rsid w:val="001C4F3D"/>
    <w:rsid w:val="001D1B0A"/>
    <w:rsid w:val="001D3B91"/>
    <w:rsid w:val="00234169"/>
    <w:rsid w:val="00235AF2"/>
    <w:rsid w:val="0025484A"/>
    <w:rsid w:val="002638A6"/>
    <w:rsid w:val="00265284"/>
    <w:rsid w:val="002655B2"/>
    <w:rsid w:val="002671E8"/>
    <w:rsid w:val="00267302"/>
    <w:rsid w:val="0027266C"/>
    <w:rsid w:val="00275F3B"/>
    <w:rsid w:val="00280937"/>
    <w:rsid w:val="002847FC"/>
    <w:rsid w:val="002901B1"/>
    <w:rsid w:val="0029289D"/>
    <w:rsid w:val="002A0A43"/>
    <w:rsid w:val="002A6B2E"/>
    <w:rsid w:val="002B5046"/>
    <w:rsid w:val="002C1BB9"/>
    <w:rsid w:val="002C448C"/>
    <w:rsid w:val="002C7C5A"/>
    <w:rsid w:val="002D6AB9"/>
    <w:rsid w:val="002E5053"/>
    <w:rsid w:val="002E5BA2"/>
    <w:rsid w:val="003268E8"/>
    <w:rsid w:val="00361DEC"/>
    <w:rsid w:val="003627BE"/>
    <w:rsid w:val="00364496"/>
    <w:rsid w:val="003A4208"/>
    <w:rsid w:val="003A4DFB"/>
    <w:rsid w:val="003B7971"/>
    <w:rsid w:val="003C7179"/>
    <w:rsid w:val="003D615C"/>
    <w:rsid w:val="003E16E5"/>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D0B3B"/>
    <w:rsid w:val="004E0DB0"/>
    <w:rsid w:val="004E1585"/>
    <w:rsid w:val="004F2869"/>
    <w:rsid w:val="004F75A4"/>
    <w:rsid w:val="005220EC"/>
    <w:rsid w:val="00522243"/>
    <w:rsid w:val="00523FB7"/>
    <w:rsid w:val="00566B13"/>
    <w:rsid w:val="00595A6F"/>
    <w:rsid w:val="005A6DE5"/>
    <w:rsid w:val="005B04BA"/>
    <w:rsid w:val="005B29ED"/>
    <w:rsid w:val="005B3D49"/>
    <w:rsid w:val="005E3638"/>
    <w:rsid w:val="005F0961"/>
    <w:rsid w:val="00606DA3"/>
    <w:rsid w:val="006103AF"/>
    <w:rsid w:val="00613E6F"/>
    <w:rsid w:val="00614003"/>
    <w:rsid w:val="00627161"/>
    <w:rsid w:val="006522D9"/>
    <w:rsid w:val="0065793D"/>
    <w:rsid w:val="00667689"/>
    <w:rsid w:val="00673CBE"/>
    <w:rsid w:val="00673F90"/>
    <w:rsid w:val="00684EA5"/>
    <w:rsid w:val="00690614"/>
    <w:rsid w:val="00694961"/>
    <w:rsid w:val="006C115E"/>
    <w:rsid w:val="006F6E9C"/>
    <w:rsid w:val="00715C36"/>
    <w:rsid w:val="00744B64"/>
    <w:rsid w:val="00751832"/>
    <w:rsid w:val="00751F7C"/>
    <w:rsid w:val="00753899"/>
    <w:rsid w:val="00755722"/>
    <w:rsid w:val="00772F17"/>
    <w:rsid w:val="0077448B"/>
    <w:rsid w:val="00776729"/>
    <w:rsid w:val="00786D0A"/>
    <w:rsid w:val="007877FE"/>
    <w:rsid w:val="007B26F8"/>
    <w:rsid w:val="007B3091"/>
    <w:rsid w:val="007C671F"/>
    <w:rsid w:val="007D3D1A"/>
    <w:rsid w:val="007E4C24"/>
    <w:rsid w:val="007E796D"/>
    <w:rsid w:val="00807D7F"/>
    <w:rsid w:val="00810818"/>
    <w:rsid w:val="0081495C"/>
    <w:rsid w:val="00821837"/>
    <w:rsid w:val="0085129A"/>
    <w:rsid w:val="0085529D"/>
    <w:rsid w:val="00863660"/>
    <w:rsid w:val="0086478D"/>
    <w:rsid w:val="00890825"/>
    <w:rsid w:val="008921DD"/>
    <w:rsid w:val="008A54AB"/>
    <w:rsid w:val="008A5EEF"/>
    <w:rsid w:val="008C3965"/>
    <w:rsid w:val="008C5E65"/>
    <w:rsid w:val="008D345C"/>
    <w:rsid w:val="008D3691"/>
    <w:rsid w:val="008D4313"/>
    <w:rsid w:val="008D6ADC"/>
    <w:rsid w:val="008F6AC7"/>
    <w:rsid w:val="0090206C"/>
    <w:rsid w:val="00903A36"/>
    <w:rsid w:val="009074CB"/>
    <w:rsid w:val="00913958"/>
    <w:rsid w:val="009175E8"/>
    <w:rsid w:val="00917A1C"/>
    <w:rsid w:val="00931FC4"/>
    <w:rsid w:val="0094396B"/>
    <w:rsid w:val="00945A72"/>
    <w:rsid w:val="009514D9"/>
    <w:rsid w:val="00955A77"/>
    <w:rsid w:val="00974100"/>
    <w:rsid w:val="0097485C"/>
    <w:rsid w:val="00995515"/>
    <w:rsid w:val="009B0315"/>
    <w:rsid w:val="009B5D5D"/>
    <w:rsid w:val="009C0F1C"/>
    <w:rsid w:val="009C56D7"/>
    <w:rsid w:val="009C727E"/>
    <w:rsid w:val="009D240E"/>
    <w:rsid w:val="00A10668"/>
    <w:rsid w:val="00A162FD"/>
    <w:rsid w:val="00A20EE4"/>
    <w:rsid w:val="00A35DB6"/>
    <w:rsid w:val="00A4372E"/>
    <w:rsid w:val="00A520A4"/>
    <w:rsid w:val="00A54157"/>
    <w:rsid w:val="00A61A8C"/>
    <w:rsid w:val="00A75B3B"/>
    <w:rsid w:val="00A771A8"/>
    <w:rsid w:val="00A8469A"/>
    <w:rsid w:val="00A864CD"/>
    <w:rsid w:val="00A92F1F"/>
    <w:rsid w:val="00AC7E02"/>
    <w:rsid w:val="00AD500D"/>
    <w:rsid w:val="00AD6FAA"/>
    <w:rsid w:val="00B030B4"/>
    <w:rsid w:val="00B22E03"/>
    <w:rsid w:val="00B252D0"/>
    <w:rsid w:val="00B333CA"/>
    <w:rsid w:val="00B3496D"/>
    <w:rsid w:val="00B36E70"/>
    <w:rsid w:val="00B44166"/>
    <w:rsid w:val="00B45B13"/>
    <w:rsid w:val="00B467C1"/>
    <w:rsid w:val="00B51F43"/>
    <w:rsid w:val="00B57364"/>
    <w:rsid w:val="00B80CE9"/>
    <w:rsid w:val="00B87DB0"/>
    <w:rsid w:val="00BA14B3"/>
    <w:rsid w:val="00BE3528"/>
    <w:rsid w:val="00BF1EF1"/>
    <w:rsid w:val="00BF4626"/>
    <w:rsid w:val="00C02CA1"/>
    <w:rsid w:val="00C03ECC"/>
    <w:rsid w:val="00C07C77"/>
    <w:rsid w:val="00C07E51"/>
    <w:rsid w:val="00C10501"/>
    <w:rsid w:val="00C1168B"/>
    <w:rsid w:val="00C54A9D"/>
    <w:rsid w:val="00C56B3B"/>
    <w:rsid w:val="00C76619"/>
    <w:rsid w:val="00C97272"/>
    <w:rsid w:val="00CA42C1"/>
    <w:rsid w:val="00CC2C41"/>
    <w:rsid w:val="00CC316F"/>
    <w:rsid w:val="00CC6805"/>
    <w:rsid w:val="00D05535"/>
    <w:rsid w:val="00D1404F"/>
    <w:rsid w:val="00D14DEA"/>
    <w:rsid w:val="00D14FCE"/>
    <w:rsid w:val="00D16228"/>
    <w:rsid w:val="00D2175B"/>
    <w:rsid w:val="00D36F08"/>
    <w:rsid w:val="00D370DB"/>
    <w:rsid w:val="00D73979"/>
    <w:rsid w:val="00D745E7"/>
    <w:rsid w:val="00D843C6"/>
    <w:rsid w:val="00D8662D"/>
    <w:rsid w:val="00D8666E"/>
    <w:rsid w:val="00DA5124"/>
    <w:rsid w:val="00DB0C02"/>
    <w:rsid w:val="00DC03D0"/>
    <w:rsid w:val="00DE16F9"/>
    <w:rsid w:val="00DE186D"/>
    <w:rsid w:val="00DE4E14"/>
    <w:rsid w:val="00DE5396"/>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14BA5"/>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0B"/>
    <w:rsid w:val="00FE242D"/>
    <w:rsid w:val="00FE618E"/>
    <w:rsid w:val="00FF7624"/>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F11CC"/>
  <w15:docId w15:val="{37EC5A7E-D25E-4CE7-8FC9-8E612954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r-Cyrl-RS" w:eastAsia="sr-Cyrl-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paragraph" w:styleId="Heading4">
    <w:name w:val="heading 4"/>
    <w:basedOn w:val="Normal"/>
    <w:next w:val="Normal"/>
    <w:link w:val="Heading4Char"/>
    <w:uiPriority w:val="9"/>
    <w:semiHidden/>
    <w:unhideWhenUsed/>
    <w:qFormat/>
    <w:rsid w:val="00DA51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BalloonText">
    <w:name w:val="Balloon Text"/>
    <w:basedOn w:val="Normal"/>
    <w:link w:val="BalloonTextChar"/>
    <w:uiPriority w:val="99"/>
    <w:semiHidden/>
    <w:unhideWhenUsed/>
    <w:rsid w:val="00BF462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4626"/>
    <w:rPr>
      <w:rFonts w:ascii="Tahoma" w:hAnsi="Tahoma" w:cs="Tahoma"/>
      <w:sz w:val="16"/>
      <w:szCs w:val="16"/>
      <w:lang w:val="sr-Latn-RS"/>
    </w:rPr>
  </w:style>
  <w:style w:type="character" w:customStyle="1" w:styleId="Heading4Char">
    <w:name w:val="Heading 4 Char"/>
    <w:basedOn w:val="DefaultParagraphFont"/>
    <w:link w:val="Heading4"/>
    <w:uiPriority w:val="9"/>
    <w:semiHidden/>
    <w:rsid w:val="00DA5124"/>
    <w:rPr>
      <w:rFonts w:asciiTheme="majorHAnsi" w:eastAsiaTheme="majorEastAsia" w:hAnsiTheme="majorHAnsi" w:cstheme="majorBidi"/>
      <w:i/>
      <w:iCs/>
      <w:color w:val="2F5496" w:themeColor="accent1" w:themeShade="BF"/>
      <w:sz w:val="22"/>
      <w:szCs w:val="22"/>
      <w:lang w:val="sr-Latn-RS" w:eastAsia="en-US"/>
    </w:rPr>
  </w:style>
  <w:style w:type="paragraph" w:styleId="NormalWeb">
    <w:name w:val="Normal (Web)"/>
    <w:basedOn w:val="Normal"/>
    <w:uiPriority w:val="99"/>
    <w:semiHidden/>
    <w:unhideWhenUsed/>
    <w:rsid w:val="00DA5124"/>
    <w:pPr>
      <w:spacing w:before="100" w:beforeAutospacing="1" w:after="100" w:afterAutospacing="1" w:line="240" w:lineRule="auto"/>
    </w:pPr>
    <w:rPr>
      <w:rFonts w:ascii="Times New Roman" w:eastAsia="Times New Roman" w:hAnsi="Times New Roman"/>
      <w:sz w:val="24"/>
      <w:szCs w:val="24"/>
      <w:lang w:val="sr-Cyrl-RS" w:eastAsia="sr-Cyrl-RS"/>
    </w:rPr>
  </w:style>
  <w:style w:type="character" w:styleId="Strong">
    <w:name w:val="Strong"/>
    <w:basedOn w:val="DefaultParagraphFont"/>
    <w:uiPriority w:val="22"/>
    <w:qFormat/>
    <w:rsid w:val="00DA5124"/>
    <w:rPr>
      <w:b/>
      <w:bCs/>
    </w:rPr>
  </w:style>
  <w:style w:type="paragraph" w:styleId="ListParagraph">
    <w:name w:val="List Paragraph"/>
    <w:basedOn w:val="Normal"/>
    <w:uiPriority w:val="34"/>
    <w:qFormat/>
    <w:rsid w:val="00111FD1"/>
    <w:pPr>
      <w:ind w:left="720"/>
      <w:contextualSpacing/>
    </w:pPr>
  </w:style>
  <w:style w:type="paragraph" w:styleId="Caption">
    <w:name w:val="caption"/>
    <w:basedOn w:val="Normal"/>
    <w:next w:val="Normal"/>
    <w:uiPriority w:val="35"/>
    <w:unhideWhenUsed/>
    <w:qFormat/>
    <w:rsid w:val="00B252D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A14B3"/>
    <w:pPr>
      <w:pBdr>
        <w:top w:val="none" w:sz="0" w:space="0" w:color="auto"/>
        <w:left w:val="none" w:sz="0" w:space="0" w:color="auto"/>
        <w:bottom w:val="none" w:sz="0" w:space="0" w:color="auto"/>
        <w:right w:val="none" w:sz="0" w:space="0" w:color="auto"/>
      </w:pBdr>
      <w:shd w:val="clear" w:color="auto" w:fill="auto"/>
      <w:spacing w:after="0"/>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BA14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38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T-Materijali\2.%20Godina\IT230%20-%20Interakcija%20&#269;ovek%20ra&#269;unar\Domaci\IT370-IT230-Templej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3EA57-C0A2-423C-B709-640B1475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IT370-IT230-Templejt</Template>
  <TotalTime>118</TotalTime>
  <Pages>14</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CS220, Metropolitan 2015</cp:keywords>
  <cp:lastModifiedBy>Petar</cp:lastModifiedBy>
  <cp:revision>12</cp:revision>
  <dcterms:created xsi:type="dcterms:W3CDTF">2024-05-26T17:45:00Z</dcterms:created>
  <dcterms:modified xsi:type="dcterms:W3CDTF">2024-05-26T19:46:00Z</dcterms:modified>
</cp:coreProperties>
</file>