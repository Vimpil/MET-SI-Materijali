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ABE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322C6E1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834893D" w14:textId="55279B41" w:rsidR="00903A36" w:rsidRPr="0081495C" w:rsidRDefault="006907F4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11BB0E1E" wp14:editId="4F8FA7DD">
            <wp:extent cx="2428875" cy="1981200"/>
            <wp:effectExtent l="0" t="0" r="0" b="0"/>
            <wp:docPr id="1" name="Picture 4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F1C2" w14:textId="77777777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1E24580D" w14:textId="7777777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7B26F8">
        <w:rPr>
          <w:rFonts w:ascii="Arial" w:hAnsi="Arial" w:cs="Arial"/>
          <w:i/>
          <w:sz w:val="32"/>
          <w:szCs w:val="32"/>
        </w:rPr>
        <w:t>I</w:t>
      </w:r>
      <w:r w:rsidR="00F14BA5">
        <w:rPr>
          <w:rFonts w:ascii="Arial" w:hAnsi="Arial" w:cs="Arial"/>
          <w:i/>
          <w:sz w:val="32"/>
          <w:szCs w:val="32"/>
        </w:rPr>
        <w:t>T37</w:t>
      </w:r>
      <w:r w:rsidR="00C54A9D">
        <w:rPr>
          <w:rFonts w:ascii="Arial" w:hAnsi="Arial" w:cs="Arial"/>
          <w:i/>
          <w:sz w:val="32"/>
          <w:szCs w:val="32"/>
        </w:rPr>
        <w:t>0</w:t>
      </w:r>
      <w:r w:rsidR="00C07E51">
        <w:rPr>
          <w:rFonts w:ascii="Arial" w:hAnsi="Arial" w:cs="Arial"/>
          <w:i/>
          <w:sz w:val="32"/>
          <w:szCs w:val="32"/>
        </w:rPr>
        <w:t>-IT230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14BA5">
        <w:rPr>
          <w:rFonts w:ascii="Arial" w:hAnsi="Arial" w:cs="Arial"/>
          <w:i/>
          <w:sz w:val="32"/>
          <w:szCs w:val="32"/>
        </w:rPr>
        <w:t>INTERAKCIJA ČOVEK-RAČUNAR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7352A384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457F304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D12C83A" w14:textId="17AC6AE3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6907F4">
        <w:rPr>
          <w:rFonts w:ascii="Arial" w:hAnsi="Arial" w:cs="Arial"/>
          <w:b/>
          <w:sz w:val="48"/>
          <w:szCs w:val="48"/>
        </w:rPr>
        <w:t>06</w:t>
      </w:r>
    </w:p>
    <w:p w14:paraId="549848DD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130206C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5E58BCC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D4F0DB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19EEA75A" w14:textId="7396E85B" w:rsidR="006907F4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="006907F4">
        <w:rPr>
          <w:rFonts w:ascii="Arial" w:hAnsi="Arial" w:cs="Arial"/>
          <w:b/>
          <w:sz w:val="28"/>
        </w:rPr>
        <w:t xml:space="preserve"> Petar Otovic</w:t>
      </w:r>
    </w:p>
    <w:p w14:paraId="709B9A14" w14:textId="24560969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="006907F4">
        <w:rPr>
          <w:rFonts w:ascii="Arial" w:hAnsi="Arial" w:cs="Arial"/>
          <w:b/>
          <w:sz w:val="28"/>
        </w:rPr>
        <w:t xml:space="preserve"> 5460</w:t>
      </w:r>
    </w:p>
    <w:p w14:paraId="1C72DEAA" w14:textId="41A5A0AA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6907F4">
        <w:rPr>
          <w:rFonts w:ascii="Arial" w:hAnsi="Arial" w:cs="Arial"/>
          <w:b/>
          <w:sz w:val="28"/>
        </w:rPr>
        <w:t xml:space="preserve"> 5-3-2024</w:t>
      </w:r>
    </w:p>
    <w:p w14:paraId="7DD4DAB9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9D7E989" w14:textId="77777777" w:rsidR="0081495C" w:rsidRDefault="0081495C" w:rsidP="0081495C">
      <w:pPr>
        <w:pStyle w:val="NoSpacing"/>
      </w:pPr>
    </w:p>
    <w:p w14:paraId="1B271034" w14:textId="77777777" w:rsidR="00077EA0" w:rsidRPr="0081495C" w:rsidRDefault="0081495C" w:rsidP="0081495C">
      <w:pPr>
        <w:pStyle w:val="NoSpacing"/>
      </w:pPr>
      <w:r>
        <w:br w:type="page"/>
      </w:r>
    </w:p>
    <w:p w14:paraId="14F2DB5E" w14:textId="1FAF8A96" w:rsidR="0018646E" w:rsidRDefault="00C54A9D" w:rsidP="006907F4">
      <w:pPr>
        <w:pStyle w:val="Heading1"/>
      </w:pPr>
      <w:r>
        <w:t>Tekst</w:t>
      </w:r>
      <w:r w:rsidR="00077EA0" w:rsidRPr="0081495C">
        <w:t xml:space="preserve"> domaćeg zadatka:</w:t>
      </w:r>
    </w:p>
    <w:p w14:paraId="2E2F2BD8" w14:textId="735C9DF4" w:rsidR="006907F4" w:rsidRPr="0018646E" w:rsidRDefault="006907F4" w:rsidP="0018646E">
      <w:r>
        <w:rPr>
          <w:noProof/>
        </w:rPr>
        <w:drawing>
          <wp:inline distT="0" distB="0" distL="0" distR="0" wp14:anchorId="48F5FB1E" wp14:editId="4EE2F1A1">
            <wp:extent cx="4552950" cy="214312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569A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10C5274B" w14:textId="7495A9B1" w:rsidR="009D240E" w:rsidRDefault="006907F4" w:rsidP="009D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za figmu: </w:t>
      </w:r>
      <w:hyperlink r:id="rId9" w:history="1">
        <w:r w:rsidRPr="006907F4">
          <w:rPr>
            <w:rStyle w:val="Hyperlink"/>
            <w:rFonts w:ascii="Arial" w:hAnsi="Arial" w:cs="Arial"/>
          </w:rPr>
          <w:t>https://www.figma.com/file/t1Pq8Wa</w:t>
        </w:r>
        <w:r w:rsidRPr="006907F4">
          <w:rPr>
            <w:rStyle w:val="Hyperlink"/>
            <w:rFonts w:ascii="Arial" w:hAnsi="Arial" w:cs="Arial"/>
          </w:rPr>
          <w:t>e</w:t>
        </w:r>
        <w:r w:rsidRPr="006907F4">
          <w:rPr>
            <w:rStyle w:val="Hyperlink"/>
            <w:rFonts w:ascii="Arial" w:hAnsi="Arial" w:cs="Arial"/>
          </w:rPr>
          <w:t>6eDzzc1TbTeZcO/Untitled?type=design&amp;node-id=0%3A1&amp;mode=design&amp;t=Omhj6Sis6Ev9zSiM-1</w:t>
        </w:r>
      </w:hyperlink>
    </w:p>
    <w:p w14:paraId="40211071" w14:textId="31B797D2" w:rsidR="006907F4" w:rsidRDefault="006907F4" w:rsidP="009D24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80BBF1" wp14:editId="6134629A">
            <wp:extent cx="5753100" cy="332422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67FB" w14:textId="102EFBFD" w:rsidR="006907F4" w:rsidRDefault="006907F4" w:rsidP="009D24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E3E171" wp14:editId="492AF612">
            <wp:extent cx="4848225" cy="41433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21F0" w14:textId="3D85FDA1" w:rsidR="006907F4" w:rsidRDefault="006907F4" w:rsidP="009D240E">
      <w:pPr>
        <w:rPr>
          <w:rFonts w:ascii="Arial" w:hAnsi="Arial" w:cs="Arial"/>
        </w:rPr>
      </w:pPr>
      <w:r>
        <w:rPr>
          <w:rFonts w:ascii="Arial" w:hAnsi="Arial" w:cs="Arial"/>
        </w:rPr>
        <w:t>Sto se tice komentara osoba kojima je ova fiktivna aplikacija prosledjena, obe osobe imaju slicno misljenje i otprilike im je jasno za sta je aplikacija namenjena. Na osnovu onboarding ekrana, moze se zakljuciti za sta je aplikacija namenjena kao i neke funkcionalnosti koje ima.</w:t>
      </w:r>
    </w:p>
    <w:p w14:paraId="516D8140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8F7EF5">
      <w:headerReference w:type="default" r:id="rId12"/>
      <w:footerReference w:type="default" r:id="rId13"/>
      <w:headerReference w:type="first" r:id="rId14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1D561" w14:textId="77777777" w:rsidR="008F7EF5" w:rsidRDefault="008F7EF5" w:rsidP="00077EA0">
      <w:pPr>
        <w:spacing w:after="0" w:line="240" w:lineRule="auto"/>
      </w:pPr>
      <w:r>
        <w:separator/>
      </w:r>
    </w:p>
  </w:endnote>
  <w:endnote w:type="continuationSeparator" w:id="0">
    <w:p w14:paraId="7F4DCCE5" w14:textId="77777777" w:rsidR="008F7EF5" w:rsidRDefault="008F7EF5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FB573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2F10E022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0E6C1" w14:textId="77777777" w:rsidR="008F7EF5" w:rsidRDefault="008F7EF5" w:rsidP="00077EA0">
      <w:pPr>
        <w:spacing w:after="0" w:line="240" w:lineRule="auto"/>
      </w:pPr>
      <w:r>
        <w:separator/>
      </w:r>
    </w:p>
  </w:footnote>
  <w:footnote w:type="continuationSeparator" w:id="0">
    <w:p w14:paraId="7CAB26E9" w14:textId="77777777" w:rsidR="008F7EF5" w:rsidRDefault="008F7EF5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2B212D59" w14:textId="77777777" w:rsidTr="00684EA5">
      <w:tc>
        <w:tcPr>
          <w:tcW w:w="4531" w:type="dxa"/>
          <w:shd w:val="clear" w:color="auto" w:fill="auto"/>
        </w:tcPr>
        <w:p w14:paraId="15B26130" w14:textId="007D4520" w:rsidR="00077EA0" w:rsidRPr="00684EA5" w:rsidRDefault="006907F4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0196033" wp14:editId="5F98B5A4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77472223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7EF57F4A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32D585BA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03D0B" w14:textId="77777777" w:rsidR="00FE618E" w:rsidRDefault="00FE618E">
    <w:pPr>
      <w:pStyle w:val="Header"/>
    </w:pPr>
  </w:p>
  <w:p w14:paraId="5842A670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995">
    <w:abstractNumId w:val="0"/>
  </w:num>
  <w:num w:numId="2" w16cid:durableId="169222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4"/>
    <w:rsid w:val="00007701"/>
    <w:rsid w:val="00025F78"/>
    <w:rsid w:val="0003094B"/>
    <w:rsid w:val="00034A10"/>
    <w:rsid w:val="00066C95"/>
    <w:rsid w:val="00067DCD"/>
    <w:rsid w:val="00077EA0"/>
    <w:rsid w:val="00082F75"/>
    <w:rsid w:val="000A2640"/>
    <w:rsid w:val="000C04F8"/>
    <w:rsid w:val="000D636B"/>
    <w:rsid w:val="000E1CF9"/>
    <w:rsid w:val="000E5127"/>
    <w:rsid w:val="000E7518"/>
    <w:rsid w:val="000F3604"/>
    <w:rsid w:val="000F3DCC"/>
    <w:rsid w:val="00100BFE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D6AB9"/>
    <w:rsid w:val="002E5053"/>
    <w:rsid w:val="002E5BA2"/>
    <w:rsid w:val="003268E8"/>
    <w:rsid w:val="00361DEC"/>
    <w:rsid w:val="003627BE"/>
    <w:rsid w:val="00364496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0614"/>
    <w:rsid w:val="006907F4"/>
    <w:rsid w:val="00694961"/>
    <w:rsid w:val="006C115E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F6AC7"/>
    <w:rsid w:val="008F7EF5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BF4626"/>
    <w:rsid w:val="00C02CA1"/>
    <w:rsid w:val="00C03ECC"/>
    <w:rsid w:val="00C07C77"/>
    <w:rsid w:val="00C07E51"/>
    <w:rsid w:val="00C10501"/>
    <w:rsid w:val="00C1168B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4FCE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3539A"/>
  <w15:docId w15:val="{66FB44AF-3CE5-4E5A-A5EF-5CA36B5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690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t1Pq8Wae6eDzzc1TbTeZcO/Untitled?type=design&amp;node-id=0%3A1&amp;mode=design&amp;t=Omhj6Sis6Ev9zSiM-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T-Materijali\2.%20Godina\IT230%20-%20Interakcija%20&#269;ovek%20ra&#269;unar\Domaci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</Template>
  <TotalTime>10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>CS220, Metropolitan 2015</cp:keywords>
  <cp:lastModifiedBy>Petar</cp:lastModifiedBy>
  <cp:revision>1</cp:revision>
  <dcterms:created xsi:type="dcterms:W3CDTF">2024-04-05T08:37:00Z</dcterms:created>
  <dcterms:modified xsi:type="dcterms:W3CDTF">2024-04-05T08:47:00Z</dcterms:modified>
</cp:coreProperties>
</file>