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BE38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3B2D3B6B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514D3FE0" w14:textId="4AF22693" w:rsidR="00903A36" w:rsidRPr="0081495C" w:rsidRDefault="00B53438" w:rsidP="00F96963">
      <w:pPr>
        <w:jc w:val="center"/>
        <w:rPr>
          <w:rFonts w:ascii="Arial" w:hAnsi="Arial" w:cs="Arial"/>
        </w:rPr>
      </w:pPr>
      <w:r w:rsidRPr="00100BFE">
        <w:rPr>
          <w:rFonts w:ascii="Arial" w:hAnsi="Arial" w:cs="Arial"/>
          <w:noProof/>
          <w:lang w:val="en-US"/>
        </w:rPr>
        <w:drawing>
          <wp:inline distT="0" distB="0" distL="0" distR="0" wp14:anchorId="5C624FAB" wp14:editId="6441CA13">
            <wp:extent cx="2428875" cy="1981200"/>
            <wp:effectExtent l="0" t="0" r="0" b="0"/>
            <wp:docPr id="1" name="Picture 3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6392" w14:textId="77777777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A61A8C"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3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4</w:t>
      </w:r>
    </w:p>
    <w:p w14:paraId="4030A0CB" w14:textId="77777777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7B26F8">
        <w:rPr>
          <w:rFonts w:ascii="Arial" w:hAnsi="Arial" w:cs="Arial"/>
          <w:i/>
          <w:sz w:val="32"/>
          <w:szCs w:val="32"/>
        </w:rPr>
        <w:t>I</w:t>
      </w:r>
      <w:r w:rsidR="00F14BA5">
        <w:rPr>
          <w:rFonts w:ascii="Arial" w:hAnsi="Arial" w:cs="Arial"/>
          <w:i/>
          <w:sz w:val="32"/>
          <w:szCs w:val="32"/>
        </w:rPr>
        <w:t>T37</w:t>
      </w:r>
      <w:r w:rsidR="00C54A9D">
        <w:rPr>
          <w:rFonts w:ascii="Arial" w:hAnsi="Arial" w:cs="Arial"/>
          <w:i/>
          <w:sz w:val="32"/>
          <w:szCs w:val="32"/>
        </w:rPr>
        <w:t>0</w:t>
      </w:r>
      <w:r w:rsidR="00C07E51">
        <w:rPr>
          <w:rFonts w:ascii="Arial" w:hAnsi="Arial" w:cs="Arial"/>
          <w:i/>
          <w:sz w:val="32"/>
          <w:szCs w:val="32"/>
        </w:rPr>
        <w:t>-IT230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F14BA5">
        <w:rPr>
          <w:rFonts w:ascii="Arial" w:hAnsi="Arial" w:cs="Arial"/>
          <w:i/>
          <w:sz w:val="32"/>
          <w:szCs w:val="32"/>
        </w:rPr>
        <w:t>INTERAKCIJA ČOVEK-RAČUNAR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249573E6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48C0477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A940EC3" w14:textId="0BE107A4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B53438">
        <w:rPr>
          <w:rFonts w:ascii="Arial" w:hAnsi="Arial" w:cs="Arial"/>
          <w:b/>
          <w:sz w:val="48"/>
          <w:szCs w:val="48"/>
        </w:rPr>
        <w:t>05</w:t>
      </w:r>
    </w:p>
    <w:p w14:paraId="7D073E41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19EC47A4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1885142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4462F12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C9A4CF" w14:textId="7D5B379C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="00B53438">
        <w:rPr>
          <w:rFonts w:ascii="Arial" w:hAnsi="Arial" w:cs="Arial"/>
          <w:b/>
          <w:sz w:val="28"/>
        </w:rPr>
        <w:t xml:space="preserve"> Petar Otovic</w:t>
      </w:r>
    </w:p>
    <w:p w14:paraId="2CC44B8D" w14:textId="34B29DD5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="00B53438">
        <w:rPr>
          <w:rFonts w:ascii="Arial" w:hAnsi="Arial" w:cs="Arial"/>
          <w:b/>
          <w:sz w:val="28"/>
        </w:rPr>
        <w:t xml:space="preserve"> 5460</w:t>
      </w:r>
    </w:p>
    <w:p w14:paraId="01933C77" w14:textId="672466E9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="00B53438">
        <w:rPr>
          <w:rFonts w:ascii="Arial" w:hAnsi="Arial" w:cs="Arial"/>
          <w:b/>
          <w:sz w:val="28"/>
        </w:rPr>
        <w:t xml:space="preserve"> 29/03/2024</w:t>
      </w:r>
    </w:p>
    <w:p w14:paraId="0883455A" w14:textId="77777777" w:rsidR="00C1168B" w:rsidRDefault="00C1168B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F082FF1" w14:textId="77777777" w:rsidR="0081495C" w:rsidRDefault="0081495C" w:rsidP="0081495C">
      <w:pPr>
        <w:pStyle w:val="NoSpacing"/>
      </w:pPr>
    </w:p>
    <w:p w14:paraId="6823EFE7" w14:textId="77777777" w:rsidR="00077EA0" w:rsidRPr="0081495C" w:rsidRDefault="0081495C" w:rsidP="0081495C">
      <w:pPr>
        <w:pStyle w:val="NoSpacing"/>
      </w:pPr>
      <w:r>
        <w:br w:type="page"/>
      </w:r>
    </w:p>
    <w:p w14:paraId="32FF57A5" w14:textId="61092C57" w:rsidR="00B53438" w:rsidRDefault="00C54A9D" w:rsidP="00B53438">
      <w:pPr>
        <w:pStyle w:val="Heading1"/>
      </w:pPr>
      <w:r>
        <w:t>Tekst</w:t>
      </w:r>
      <w:r w:rsidR="00077EA0" w:rsidRPr="0081495C">
        <w:t xml:space="preserve"> domaćeg zadatka:</w:t>
      </w:r>
    </w:p>
    <w:p w14:paraId="7F966024" w14:textId="3EF43AF4" w:rsidR="00B53438" w:rsidRPr="0018646E" w:rsidRDefault="00B53438" w:rsidP="0018646E">
      <w:r>
        <w:rPr>
          <w:noProof/>
        </w:rPr>
        <w:drawing>
          <wp:inline distT="0" distB="0" distL="0" distR="0" wp14:anchorId="39A583BA" wp14:editId="7D1F906A">
            <wp:extent cx="5753100" cy="479107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3FCF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1478D659" w14:textId="280A85DF" w:rsidR="009D240E" w:rsidRDefault="00B53438" w:rsidP="009D2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Projekat mozete pogledati ovde: </w:t>
      </w:r>
      <w:r w:rsidRPr="00B53438">
        <w:rPr>
          <w:rFonts w:ascii="Arial" w:hAnsi="Arial" w:cs="Arial"/>
        </w:rPr>
        <w:t>https://www.figma.com/file/dK8BomXrBDQtYIyZO2OXDO/Untitled?type=design&amp;node-id=0%3A1&amp;mode=design&amp;t=VcXpqorSqPq2QBR6-1</w:t>
      </w:r>
    </w:p>
    <w:p w14:paraId="7AC3C867" w14:textId="17F03580" w:rsidR="00077EA0" w:rsidRPr="00B53438" w:rsidRDefault="00B53438" w:rsidP="00B534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6C16A2E" wp14:editId="54CEADD9">
            <wp:extent cx="3829050" cy="67913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20D6" w14:textId="77777777"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454090">
      <w:headerReference w:type="default" r:id="rId10"/>
      <w:footerReference w:type="default" r:id="rId11"/>
      <w:headerReference w:type="first" r:id="rId12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753F9" w14:textId="77777777" w:rsidR="00454090" w:rsidRDefault="00454090" w:rsidP="00077EA0">
      <w:pPr>
        <w:spacing w:after="0" w:line="240" w:lineRule="auto"/>
      </w:pPr>
      <w:r>
        <w:separator/>
      </w:r>
    </w:p>
  </w:endnote>
  <w:endnote w:type="continuationSeparator" w:id="0">
    <w:p w14:paraId="70E8FBB0" w14:textId="77777777" w:rsidR="00454090" w:rsidRDefault="0045409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494D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14FCE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7E7BF77F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3E67A" w14:textId="77777777" w:rsidR="00454090" w:rsidRDefault="00454090" w:rsidP="00077EA0">
      <w:pPr>
        <w:spacing w:after="0" w:line="240" w:lineRule="auto"/>
      </w:pPr>
      <w:r>
        <w:separator/>
      </w:r>
    </w:p>
  </w:footnote>
  <w:footnote w:type="continuationSeparator" w:id="0">
    <w:p w14:paraId="5443110A" w14:textId="77777777" w:rsidR="00454090" w:rsidRDefault="0045409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7A20253C" w14:textId="77777777" w:rsidTr="00684EA5">
      <w:tc>
        <w:tcPr>
          <w:tcW w:w="4531" w:type="dxa"/>
          <w:shd w:val="clear" w:color="auto" w:fill="auto"/>
        </w:tcPr>
        <w:p w14:paraId="26511C21" w14:textId="25483F03" w:rsidR="00077EA0" w:rsidRPr="00684EA5" w:rsidRDefault="00B53438" w:rsidP="00077EA0">
          <w:pPr>
            <w:pStyle w:val="Header"/>
            <w:rPr>
              <w:rFonts w:ascii="Arial" w:hAnsi="Arial" w:cs="Arial"/>
            </w:rPr>
          </w:pPr>
          <w:r w:rsidRPr="00100BF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4297423D" wp14:editId="4EF4ED81">
                <wp:extent cx="1819275" cy="495300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10B0E147" w14:textId="77777777" w:rsidR="003E16E5" w:rsidRPr="00684EA5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6CBF189D" w14:textId="77777777" w:rsidR="00077EA0" w:rsidRPr="00C1168B" w:rsidRDefault="00595A6F" w:rsidP="00C1168B">
          <w:pPr>
            <w:pStyle w:val="Header"/>
            <w:jc w:val="right"/>
          </w:pP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3E4165B5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BDAB4" w14:textId="77777777" w:rsidR="00FE618E" w:rsidRDefault="00FE618E">
    <w:pPr>
      <w:pStyle w:val="Header"/>
    </w:pPr>
  </w:p>
  <w:p w14:paraId="34A1F93E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063724">
    <w:abstractNumId w:val="0"/>
  </w:num>
  <w:num w:numId="2" w16cid:durableId="28909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38"/>
    <w:rsid w:val="00007701"/>
    <w:rsid w:val="00025F78"/>
    <w:rsid w:val="0003094B"/>
    <w:rsid w:val="00034A10"/>
    <w:rsid w:val="00066C95"/>
    <w:rsid w:val="00067DCD"/>
    <w:rsid w:val="00077EA0"/>
    <w:rsid w:val="00082F75"/>
    <w:rsid w:val="000A2640"/>
    <w:rsid w:val="000C04F8"/>
    <w:rsid w:val="000D636B"/>
    <w:rsid w:val="000E1CF9"/>
    <w:rsid w:val="000E5127"/>
    <w:rsid w:val="000E7518"/>
    <w:rsid w:val="000F3604"/>
    <w:rsid w:val="000F3DCC"/>
    <w:rsid w:val="00100BFE"/>
    <w:rsid w:val="00103566"/>
    <w:rsid w:val="00105324"/>
    <w:rsid w:val="001206ED"/>
    <w:rsid w:val="0012452B"/>
    <w:rsid w:val="00127A14"/>
    <w:rsid w:val="00157A85"/>
    <w:rsid w:val="00161BC4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448C"/>
    <w:rsid w:val="002C7C5A"/>
    <w:rsid w:val="002D6AB9"/>
    <w:rsid w:val="002E5053"/>
    <w:rsid w:val="002E5BA2"/>
    <w:rsid w:val="003268E8"/>
    <w:rsid w:val="00361DEC"/>
    <w:rsid w:val="003627BE"/>
    <w:rsid w:val="00364496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4090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E1585"/>
    <w:rsid w:val="004F2869"/>
    <w:rsid w:val="004F75A4"/>
    <w:rsid w:val="005220EC"/>
    <w:rsid w:val="00522243"/>
    <w:rsid w:val="00523FB7"/>
    <w:rsid w:val="00566B13"/>
    <w:rsid w:val="00595A6F"/>
    <w:rsid w:val="005A6DE5"/>
    <w:rsid w:val="005B04BA"/>
    <w:rsid w:val="005B29ED"/>
    <w:rsid w:val="005B3D49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0614"/>
    <w:rsid w:val="00694961"/>
    <w:rsid w:val="006C115E"/>
    <w:rsid w:val="00715C36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F6AC7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0315"/>
    <w:rsid w:val="009B5D5D"/>
    <w:rsid w:val="009C0F1C"/>
    <w:rsid w:val="009C56D7"/>
    <w:rsid w:val="009C727E"/>
    <w:rsid w:val="009D240E"/>
    <w:rsid w:val="00A10668"/>
    <w:rsid w:val="00A162FD"/>
    <w:rsid w:val="00A20EE4"/>
    <w:rsid w:val="00A35DB6"/>
    <w:rsid w:val="00A4372E"/>
    <w:rsid w:val="00A520A4"/>
    <w:rsid w:val="00A61A8C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3438"/>
    <w:rsid w:val="00B57364"/>
    <w:rsid w:val="00B87DB0"/>
    <w:rsid w:val="00BE3528"/>
    <w:rsid w:val="00BF1EF1"/>
    <w:rsid w:val="00BF4626"/>
    <w:rsid w:val="00C02CA1"/>
    <w:rsid w:val="00C03ECC"/>
    <w:rsid w:val="00C07C77"/>
    <w:rsid w:val="00C07E51"/>
    <w:rsid w:val="00C10501"/>
    <w:rsid w:val="00C1168B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4FCE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E5396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0B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B5D3"/>
  <w15:docId w15:val="{B6CE29FD-BFE3-40E0-8421-639FD9F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-Materijali\2.%20Godina\IT230%20-%20Interakcija%20&#269;ovek%20ra&#269;unar\Domaci\IT370-IT230-Templej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IT370-IT230-Templejt</Template>
  <TotalTime>4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>CS220, Metropolitan 2015</cp:keywords>
  <cp:lastModifiedBy>Petar</cp:lastModifiedBy>
  <cp:revision>1</cp:revision>
  <dcterms:created xsi:type="dcterms:W3CDTF">2024-03-29T13:50:00Z</dcterms:created>
  <dcterms:modified xsi:type="dcterms:W3CDTF">2024-03-29T13:54:00Z</dcterms:modified>
</cp:coreProperties>
</file>