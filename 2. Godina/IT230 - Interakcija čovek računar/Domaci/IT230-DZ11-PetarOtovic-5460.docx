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ABE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322C6E1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834893D" w14:textId="55279B41" w:rsidR="00903A36" w:rsidRPr="0081495C" w:rsidRDefault="006907F4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11BB0E1E" wp14:editId="4F8FA7DD">
            <wp:extent cx="2428875" cy="1981200"/>
            <wp:effectExtent l="0" t="0" r="0" b="0"/>
            <wp:docPr id="1" name="Picture 4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F1C2" w14:textId="7441B96A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D63495">
        <w:rPr>
          <w:rFonts w:ascii="Arial" w:hAnsi="Arial" w:cs="Arial"/>
          <w:i/>
          <w:sz w:val="32"/>
          <w:szCs w:val="32"/>
        </w:rPr>
        <w:t>c</w:t>
      </w:r>
      <w:r>
        <w:rPr>
          <w:rFonts w:ascii="Arial" w:hAnsi="Arial" w:cs="Arial"/>
          <w:i/>
          <w:sz w:val="32"/>
          <w:szCs w:val="32"/>
        </w:rPr>
        <w:t>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1E24580D" w14:textId="3BD12BCB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7B26F8">
        <w:rPr>
          <w:rFonts w:ascii="Arial" w:hAnsi="Arial" w:cs="Arial"/>
          <w:i/>
          <w:sz w:val="32"/>
          <w:szCs w:val="32"/>
        </w:rPr>
        <w:t>I</w:t>
      </w:r>
      <w:r w:rsidR="00F14BA5">
        <w:rPr>
          <w:rFonts w:ascii="Arial" w:hAnsi="Arial" w:cs="Arial"/>
          <w:i/>
          <w:sz w:val="32"/>
          <w:szCs w:val="32"/>
        </w:rPr>
        <w:t>T37</w:t>
      </w:r>
      <w:r w:rsidR="00C54A9D">
        <w:rPr>
          <w:rFonts w:ascii="Arial" w:hAnsi="Arial" w:cs="Arial"/>
          <w:i/>
          <w:sz w:val="32"/>
          <w:szCs w:val="32"/>
        </w:rPr>
        <w:t>0</w:t>
      </w:r>
      <w:r w:rsidR="00C07E51">
        <w:rPr>
          <w:rFonts w:ascii="Arial" w:hAnsi="Arial" w:cs="Arial"/>
          <w:i/>
          <w:sz w:val="32"/>
          <w:szCs w:val="32"/>
        </w:rPr>
        <w:t>-IT230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14BA5">
        <w:rPr>
          <w:rFonts w:ascii="Arial" w:hAnsi="Arial" w:cs="Arial"/>
          <w:i/>
          <w:sz w:val="32"/>
          <w:szCs w:val="32"/>
        </w:rPr>
        <w:t xml:space="preserve">INTERAKCIJA </w:t>
      </w:r>
      <w:r w:rsidR="00D63495">
        <w:rPr>
          <w:rFonts w:ascii="Arial" w:hAnsi="Arial" w:cs="Arial"/>
          <w:i/>
          <w:sz w:val="32"/>
          <w:szCs w:val="32"/>
        </w:rPr>
        <w:t>C</w:t>
      </w:r>
      <w:r w:rsidR="00F14BA5">
        <w:rPr>
          <w:rFonts w:ascii="Arial" w:hAnsi="Arial" w:cs="Arial"/>
          <w:i/>
          <w:sz w:val="32"/>
          <w:szCs w:val="32"/>
        </w:rPr>
        <w:t>OVEK-RA</w:t>
      </w:r>
      <w:r w:rsidR="00D63495">
        <w:rPr>
          <w:rFonts w:ascii="Arial" w:hAnsi="Arial" w:cs="Arial"/>
          <w:i/>
          <w:sz w:val="32"/>
          <w:szCs w:val="32"/>
        </w:rPr>
        <w:t>C</w:t>
      </w:r>
      <w:r w:rsidR="00F14BA5">
        <w:rPr>
          <w:rFonts w:ascii="Arial" w:hAnsi="Arial" w:cs="Arial"/>
          <w:i/>
          <w:sz w:val="32"/>
          <w:szCs w:val="32"/>
        </w:rPr>
        <w:t>UNAR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7352A384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457F304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D12C83A" w14:textId="0F67B537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</w:t>
      </w:r>
      <w:r w:rsidR="00D63495">
        <w:rPr>
          <w:rFonts w:ascii="Arial" w:hAnsi="Arial" w:cs="Arial"/>
          <w:sz w:val="48"/>
          <w:szCs w:val="48"/>
        </w:rPr>
        <w:t>c</w:t>
      </w:r>
      <w:r w:rsidRPr="0081495C">
        <w:rPr>
          <w:rFonts w:ascii="Arial" w:hAnsi="Arial" w:cs="Arial"/>
          <w:sz w:val="48"/>
          <w:szCs w:val="48"/>
        </w:rPr>
        <w:t>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286C35">
        <w:rPr>
          <w:rFonts w:ascii="Arial" w:hAnsi="Arial" w:cs="Arial"/>
          <w:b/>
          <w:sz w:val="48"/>
          <w:szCs w:val="48"/>
        </w:rPr>
        <w:t>11</w:t>
      </w:r>
    </w:p>
    <w:p w14:paraId="549848DD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130206C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5E58BCC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D4F0DB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19EEA75A" w14:textId="7396E85B" w:rsidR="006907F4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="006907F4">
        <w:rPr>
          <w:rFonts w:ascii="Arial" w:hAnsi="Arial" w:cs="Arial"/>
          <w:b/>
          <w:sz w:val="28"/>
        </w:rPr>
        <w:t xml:space="preserve"> Petar Otovic</w:t>
      </w:r>
    </w:p>
    <w:p w14:paraId="709B9A14" w14:textId="24560969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="006907F4">
        <w:rPr>
          <w:rFonts w:ascii="Arial" w:hAnsi="Arial" w:cs="Arial"/>
          <w:b/>
          <w:sz w:val="28"/>
        </w:rPr>
        <w:t xml:space="preserve"> 5460</w:t>
      </w:r>
    </w:p>
    <w:p w14:paraId="1C72DEAA" w14:textId="6235D7B5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6907F4">
        <w:rPr>
          <w:rFonts w:ascii="Arial" w:hAnsi="Arial" w:cs="Arial"/>
          <w:b/>
          <w:sz w:val="28"/>
        </w:rPr>
        <w:t xml:space="preserve"> </w:t>
      </w:r>
      <w:r w:rsidR="00286C35">
        <w:rPr>
          <w:rFonts w:ascii="Arial" w:hAnsi="Arial" w:cs="Arial"/>
          <w:b/>
          <w:sz w:val="28"/>
        </w:rPr>
        <w:t>23-5-2024</w:t>
      </w:r>
    </w:p>
    <w:p w14:paraId="7DD4DAB9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9D7E989" w14:textId="77777777" w:rsidR="0081495C" w:rsidRDefault="0081495C" w:rsidP="0081495C">
      <w:pPr>
        <w:pStyle w:val="NoSpacing"/>
      </w:pPr>
    </w:p>
    <w:p w14:paraId="1B271034" w14:textId="77777777" w:rsidR="00077EA0" w:rsidRPr="0081495C" w:rsidRDefault="0081495C" w:rsidP="0081495C">
      <w:pPr>
        <w:pStyle w:val="NoSpacing"/>
      </w:pPr>
      <w:r>
        <w:br w:type="page"/>
      </w:r>
    </w:p>
    <w:p w14:paraId="14F2DB5E" w14:textId="4082B034" w:rsidR="0018646E" w:rsidRDefault="00C54A9D" w:rsidP="006907F4">
      <w:pPr>
        <w:pStyle w:val="Heading1"/>
      </w:pPr>
      <w:r>
        <w:lastRenderedPageBreak/>
        <w:t>Tekst</w:t>
      </w:r>
      <w:r w:rsidR="00077EA0" w:rsidRPr="0081495C">
        <w:t xml:space="preserve"> doma</w:t>
      </w:r>
      <w:r w:rsidR="00D63495">
        <w:t>c</w:t>
      </w:r>
      <w:r w:rsidR="00077EA0" w:rsidRPr="0081495C">
        <w:t>eg zadatka:</w:t>
      </w:r>
    </w:p>
    <w:p w14:paraId="2E2F2BD8" w14:textId="349423A5" w:rsidR="006907F4" w:rsidRPr="0018646E" w:rsidRDefault="00FF38A3" w:rsidP="0018646E">
      <w:r>
        <w:rPr>
          <w:noProof/>
        </w:rPr>
        <w:drawing>
          <wp:inline distT="0" distB="0" distL="0" distR="0" wp14:anchorId="626B7CDE" wp14:editId="519AA40B">
            <wp:extent cx="4876800" cy="4000500"/>
            <wp:effectExtent l="0" t="0" r="0" b="0"/>
            <wp:docPr id="111211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569A" w14:textId="792A222B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</w:t>
      </w:r>
      <w:r w:rsidR="00D63495">
        <w:rPr>
          <w:rFonts w:cs="Arial"/>
        </w:rPr>
        <w:t>s</w:t>
      </w:r>
      <w:r>
        <w:rPr>
          <w:rFonts w:cs="Arial"/>
        </w:rPr>
        <w:t>enje zadatka</w:t>
      </w:r>
      <w:r w:rsidR="00077EA0" w:rsidRPr="0081495C">
        <w:rPr>
          <w:rFonts w:cs="Arial"/>
        </w:rPr>
        <w:t>:</w:t>
      </w:r>
    </w:p>
    <w:p w14:paraId="2DE867FB" w14:textId="7F8400FE" w:rsidR="006907F4" w:rsidRPr="00122648" w:rsidRDefault="006907F4" w:rsidP="009D240E">
      <w:pPr>
        <w:rPr>
          <w:rFonts w:asciiTheme="minorHAnsi" w:hAnsiTheme="minorHAnsi" w:cstheme="minorHAnsi"/>
          <w:sz w:val="24"/>
          <w:szCs w:val="24"/>
        </w:rPr>
      </w:pPr>
    </w:p>
    <w:p w14:paraId="275A7E75" w14:textId="7FAC91BB" w:rsidR="00630F43" w:rsidRPr="00122648" w:rsidRDefault="00FF38A3" w:rsidP="00AB34A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Korisnici</w:t>
      </w:r>
    </w:p>
    <w:p w14:paraId="63908116" w14:textId="707C9413" w:rsidR="00AB34A1" w:rsidRPr="00122648" w:rsidRDefault="00AB34A1" w:rsidP="00AB34A1">
      <w:pPr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70864D2B" w14:textId="19030F05" w:rsidR="00FF38A3" w:rsidRPr="00122648" w:rsidRDefault="00FF38A3" w:rsidP="00EC18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1</w:t>
      </w:r>
      <w:r w:rsidR="00EC184B" w:rsidRPr="0012264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B4B7084" w14:textId="6E7C1778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Pol: Mu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karac</w:t>
      </w:r>
    </w:p>
    <w:p w14:paraId="48286892" w14:textId="53C20D71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Godine: 2</w:t>
      </w:r>
      <w:r w:rsidR="003D7900" w:rsidRPr="00122648">
        <w:rPr>
          <w:rFonts w:asciiTheme="minorHAnsi" w:hAnsiTheme="minorHAnsi" w:cstheme="minorHAnsi"/>
          <w:sz w:val="24"/>
          <w:szCs w:val="24"/>
        </w:rPr>
        <w:t>5</w:t>
      </w:r>
    </w:p>
    <w:p w14:paraId="5140832D" w14:textId="014504EB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Status: </w:t>
      </w:r>
      <w:r w:rsidR="009153DD" w:rsidRPr="00122648">
        <w:rPr>
          <w:rFonts w:asciiTheme="minorHAnsi" w:hAnsiTheme="minorHAnsi" w:cstheme="minorHAnsi"/>
          <w:sz w:val="24"/>
          <w:szCs w:val="24"/>
        </w:rPr>
        <w:t>Softverski Inzenjer</w:t>
      </w:r>
    </w:p>
    <w:p w14:paraId="32F542E5" w14:textId="12B0521A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Nivo ve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tine: Napredni korisnik</w:t>
      </w:r>
    </w:p>
    <w:p w14:paraId="0614141A" w14:textId="7777777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Uređaj: Android mobilni uređaj</w:t>
      </w:r>
    </w:p>
    <w:p w14:paraId="4B53D2CE" w14:textId="780D83DF" w:rsidR="00FF38A3" w:rsidRPr="00122648" w:rsidRDefault="00FF38A3" w:rsidP="00EC18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2</w:t>
      </w:r>
      <w:r w:rsidR="00EC184B" w:rsidRPr="0012264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9CB0CDD" w14:textId="307B6DEE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Pol: 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ena</w:t>
      </w:r>
    </w:p>
    <w:p w14:paraId="2DB966EF" w14:textId="04B53C32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Godine: 2</w:t>
      </w:r>
      <w:r w:rsidR="009153DD" w:rsidRPr="00122648">
        <w:rPr>
          <w:rFonts w:asciiTheme="minorHAnsi" w:hAnsiTheme="minorHAnsi" w:cstheme="minorHAnsi"/>
          <w:sz w:val="24"/>
          <w:szCs w:val="24"/>
        </w:rPr>
        <w:t>3</w:t>
      </w:r>
    </w:p>
    <w:p w14:paraId="3CAEA0D6" w14:textId="08E35092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Status: </w:t>
      </w:r>
      <w:r w:rsidR="00E96E43" w:rsidRPr="00122648">
        <w:rPr>
          <w:rFonts w:asciiTheme="minorHAnsi" w:hAnsiTheme="minorHAnsi" w:cstheme="minorHAnsi"/>
          <w:sz w:val="24"/>
          <w:szCs w:val="24"/>
        </w:rPr>
        <w:t>Student gradjeviskog fakulteta</w:t>
      </w:r>
    </w:p>
    <w:p w14:paraId="125D0C8F" w14:textId="6C7CF805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lastRenderedPageBreak/>
        <w:t>Nivo ve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tine: Srednji korisnik</w:t>
      </w:r>
    </w:p>
    <w:p w14:paraId="16B7831F" w14:textId="432701A3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Uređaj: </w:t>
      </w:r>
      <w:r w:rsidR="008505D7" w:rsidRPr="00122648">
        <w:rPr>
          <w:rFonts w:asciiTheme="minorHAnsi" w:hAnsiTheme="minorHAnsi" w:cstheme="minorHAnsi"/>
          <w:sz w:val="24"/>
          <w:szCs w:val="24"/>
        </w:rPr>
        <w:t>Racunar</w:t>
      </w:r>
    </w:p>
    <w:p w14:paraId="192E0672" w14:textId="3CDB4649" w:rsidR="00FF38A3" w:rsidRPr="00122648" w:rsidRDefault="00FF38A3" w:rsidP="00EC18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3</w:t>
      </w:r>
      <w:r w:rsidR="00EC184B" w:rsidRPr="0012264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5B9F026" w14:textId="6DBE234B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Pol: Mu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karac</w:t>
      </w:r>
    </w:p>
    <w:p w14:paraId="193EA624" w14:textId="64546230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Godine: </w:t>
      </w:r>
      <w:r w:rsidR="008505D7" w:rsidRPr="00122648">
        <w:rPr>
          <w:rFonts w:asciiTheme="minorHAnsi" w:hAnsiTheme="minorHAnsi" w:cstheme="minorHAnsi"/>
          <w:sz w:val="24"/>
          <w:szCs w:val="24"/>
        </w:rPr>
        <w:t>25</w:t>
      </w:r>
    </w:p>
    <w:p w14:paraId="13787FBC" w14:textId="70A30E1A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Status: </w:t>
      </w:r>
      <w:r w:rsidR="008505D7" w:rsidRPr="00122648">
        <w:rPr>
          <w:rFonts w:asciiTheme="minorHAnsi" w:hAnsiTheme="minorHAnsi" w:cstheme="minorHAnsi"/>
          <w:sz w:val="24"/>
          <w:szCs w:val="24"/>
        </w:rPr>
        <w:t>Softverski Inzenjer</w:t>
      </w:r>
    </w:p>
    <w:p w14:paraId="10C8FBCF" w14:textId="33235136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Nivo ve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 xml:space="preserve">tine: </w:t>
      </w:r>
      <w:r w:rsidR="008505D7" w:rsidRPr="00122648">
        <w:rPr>
          <w:rFonts w:asciiTheme="minorHAnsi" w:hAnsiTheme="minorHAnsi" w:cstheme="minorHAnsi"/>
          <w:sz w:val="24"/>
          <w:szCs w:val="24"/>
        </w:rPr>
        <w:t>Napredni korisnik</w:t>
      </w:r>
    </w:p>
    <w:p w14:paraId="0970E3A2" w14:textId="7777777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Uređaj: Android mobilni uređaj</w:t>
      </w:r>
    </w:p>
    <w:p w14:paraId="11F326B1" w14:textId="77777777" w:rsidR="003820A9" w:rsidRPr="00122648" w:rsidRDefault="003820A9" w:rsidP="00FF38A3">
      <w:pPr>
        <w:rPr>
          <w:rFonts w:asciiTheme="minorHAnsi" w:hAnsiTheme="minorHAnsi" w:cstheme="minorHAnsi"/>
          <w:sz w:val="24"/>
          <w:szCs w:val="24"/>
        </w:rPr>
      </w:pPr>
    </w:p>
    <w:p w14:paraId="12BDD69D" w14:textId="13ED45D4" w:rsidR="00FF38A3" w:rsidRPr="00122648" w:rsidRDefault="00FF38A3" w:rsidP="00FF38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Rezultati testiranja</w:t>
      </w:r>
    </w:p>
    <w:p w14:paraId="17DEFF08" w14:textId="7777777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Testiranje je obavljeno metodom intervjuisanja i posmatranja. Korisnicima je dat zadatak:</w:t>
      </w:r>
    </w:p>
    <w:p w14:paraId="60EAA002" w14:textId="7D5FA3E8" w:rsidR="00FF38A3" w:rsidRPr="00122648" w:rsidRDefault="00FF38A3" w:rsidP="00B9344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Otvoriti lekciju 11</w:t>
      </w:r>
    </w:p>
    <w:p w14:paraId="24095F38" w14:textId="746CFD06" w:rsidR="00FF38A3" w:rsidRPr="00122648" w:rsidRDefault="00FF38A3" w:rsidP="00B9344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Pro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itati tre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 poglavlje</w:t>
      </w:r>
    </w:p>
    <w:p w14:paraId="1696AFCD" w14:textId="0A247C73" w:rsidR="00FF38A3" w:rsidRPr="00122648" w:rsidRDefault="00FF38A3" w:rsidP="00B9344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Vratiti se na po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etni meni</w:t>
      </w:r>
    </w:p>
    <w:p w14:paraId="2DE317C0" w14:textId="356A5427" w:rsidR="00FF38A3" w:rsidRPr="00122648" w:rsidRDefault="00FF38A3" w:rsidP="00B9344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Otvoriti lekciju 12</w:t>
      </w:r>
    </w:p>
    <w:p w14:paraId="7C12F724" w14:textId="77777777" w:rsidR="00FF38A3" w:rsidRPr="00122648" w:rsidRDefault="00FF38A3" w:rsidP="00FF38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1</w:t>
      </w:r>
    </w:p>
    <w:p w14:paraId="7EA00A79" w14:textId="34D38A26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Intervju: Korisnik je izjavio da </w:t>
      </w:r>
      <w:r w:rsidR="0008219E" w:rsidRPr="00122648">
        <w:rPr>
          <w:rFonts w:asciiTheme="minorHAnsi" w:hAnsiTheme="minorHAnsi" w:cstheme="minorHAnsi"/>
          <w:sz w:val="24"/>
          <w:szCs w:val="24"/>
        </w:rPr>
        <w:t>navigacija nije najbolja. Lose je korisnicko iskustvo, treba mnogo klikova i mnogo novih otvorenih prozora da bi se doslo do lekcije.</w:t>
      </w:r>
    </w:p>
    <w:p w14:paraId="5CBEC176" w14:textId="5E05A1BC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Posmatranje: Korisnik je brzo prona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ao lekciju 11 i pro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itao tre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 poglavlje. Vra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anje na po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etni meni i otvaranje lekcije 12 je takođe obavio bez pote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a.</w:t>
      </w:r>
    </w:p>
    <w:p w14:paraId="1D10AF4D" w14:textId="2A248F20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Problemi/Gre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ke: Nije bilo problema.</w:t>
      </w:r>
    </w:p>
    <w:p w14:paraId="2421D1E0" w14:textId="77777777" w:rsidR="00FF38A3" w:rsidRPr="00122648" w:rsidRDefault="00FF38A3" w:rsidP="00FF38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2</w:t>
      </w:r>
    </w:p>
    <w:p w14:paraId="407D3AFE" w14:textId="379FDAFE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Intervju: </w:t>
      </w:r>
      <w:r w:rsidR="005C6B35" w:rsidRPr="00122648">
        <w:rPr>
          <w:rFonts w:asciiTheme="minorHAnsi" w:hAnsiTheme="minorHAnsi" w:cstheme="minorHAnsi"/>
          <w:sz w:val="24"/>
          <w:szCs w:val="24"/>
        </w:rPr>
        <w:t>Korisnik je rekao da je lako doso do zeljene lekcije ali joj je bilo tesko da nadje 3. poglavlje lekcije</w:t>
      </w:r>
      <w:r w:rsidR="00994A39" w:rsidRPr="00122648">
        <w:rPr>
          <w:rFonts w:asciiTheme="minorHAnsi" w:hAnsiTheme="minorHAnsi" w:cstheme="minorHAnsi"/>
          <w:sz w:val="24"/>
          <w:szCs w:val="24"/>
        </w:rPr>
        <w:t>.</w:t>
      </w:r>
    </w:p>
    <w:p w14:paraId="1F4CFA17" w14:textId="2FE904B8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Posmatranje: Korisnik je uspe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no otvori</w:t>
      </w:r>
      <w:r w:rsidR="00994A39" w:rsidRPr="00122648">
        <w:rPr>
          <w:rFonts w:asciiTheme="minorHAnsi" w:hAnsiTheme="minorHAnsi" w:cstheme="minorHAnsi"/>
          <w:sz w:val="24"/>
          <w:szCs w:val="24"/>
        </w:rPr>
        <w:t>o</w:t>
      </w:r>
      <w:r w:rsidRPr="00122648">
        <w:rPr>
          <w:rFonts w:asciiTheme="minorHAnsi" w:hAnsiTheme="minorHAnsi" w:cstheme="minorHAnsi"/>
          <w:sz w:val="24"/>
          <w:szCs w:val="24"/>
        </w:rPr>
        <w:t xml:space="preserve"> lekciju 11, ali je provela nekoliko trenutaka tra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 tre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 poglavlje. Povratak na po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etni meni i otvaranje lekcije 12 je bio bez problema.</w:t>
      </w:r>
    </w:p>
    <w:p w14:paraId="672319B2" w14:textId="120D3B0D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Problemi/Gre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 xml:space="preserve">ke: </w:t>
      </w:r>
      <w:r w:rsidR="00994A39" w:rsidRPr="00122648">
        <w:rPr>
          <w:rFonts w:asciiTheme="minorHAnsi" w:hAnsiTheme="minorHAnsi" w:cstheme="minorHAnsi"/>
          <w:sz w:val="24"/>
          <w:szCs w:val="24"/>
        </w:rPr>
        <w:t>Malo duze je trajalo pornalazenje 3. poglavlja.</w:t>
      </w:r>
    </w:p>
    <w:p w14:paraId="489DBD98" w14:textId="77777777" w:rsidR="00FF38A3" w:rsidRPr="00122648" w:rsidRDefault="00FF38A3" w:rsidP="00FF38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Korisnik 3</w:t>
      </w:r>
    </w:p>
    <w:p w14:paraId="667F5AB1" w14:textId="5770F946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Intervju: </w:t>
      </w:r>
      <w:r w:rsidR="00994A39" w:rsidRPr="00122648">
        <w:rPr>
          <w:rFonts w:asciiTheme="minorHAnsi" w:hAnsiTheme="minorHAnsi" w:cstheme="minorHAnsi"/>
          <w:sz w:val="24"/>
          <w:szCs w:val="24"/>
        </w:rPr>
        <w:t xml:space="preserve">Korisnik je rekao da je lose korisnicko iskustvo kao i prvi korisnik. Lako je dosao do 3. poglavlja u 11 lekciji. </w:t>
      </w:r>
    </w:p>
    <w:p w14:paraId="3EC71669" w14:textId="22F7035E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Posmatranje: Korisnik je bez pote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a obavio zadatak. Svi koraci su bili brzo i efikasno izvedeni.</w:t>
      </w:r>
    </w:p>
    <w:p w14:paraId="76B39960" w14:textId="7DBB22E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lastRenderedPageBreak/>
        <w:t>Problemi/Gre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ke: Nije bilo problema.</w:t>
      </w:r>
    </w:p>
    <w:p w14:paraId="5113F2AB" w14:textId="77777777" w:rsidR="00D63495" w:rsidRPr="00122648" w:rsidRDefault="00D63495" w:rsidP="00FF38A3">
      <w:pPr>
        <w:rPr>
          <w:rFonts w:asciiTheme="minorHAnsi" w:hAnsiTheme="minorHAnsi" w:cstheme="minorHAnsi"/>
          <w:sz w:val="24"/>
          <w:szCs w:val="24"/>
        </w:rPr>
      </w:pPr>
    </w:p>
    <w:p w14:paraId="209C8D36" w14:textId="77777777" w:rsidR="00D63495" w:rsidRPr="00122648" w:rsidRDefault="00D63495" w:rsidP="00FF38A3">
      <w:pPr>
        <w:rPr>
          <w:rFonts w:asciiTheme="minorHAnsi" w:hAnsiTheme="minorHAnsi" w:cstheme="minorHAnsi"/>
          <w:sz w:val="24"/>
          <w:szCs w:val="24"/>
        </w:rPr>
      </w:pPr>
    </w:p>
    <w:p w14:paraId="630FF2E8" w14:textId="0551725A" w:rsidR="00FF38A3" w:rsidRPr="00122648" w:rsidRDefault="00FF38A3" w:rsidP="00D6349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Analiza</w:t>
      </w:r>
    </w:p>
    <w:p w14:paraId="75E69202" w14:textId="7B77DBA1" w:rsidR="00FF38A3" w:rsidRPr="00122648" w:rsidRDefault="00FF38A3" w:rsidP="00D6349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Kontekst upotrebe aplikacije</w:t>
      </w:r>
    </w:p>
    <w:p w14:paraId="297C4DDD" w14:textId="2651D07F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Predvideli smo da 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 korisnici koristiti aplikaciju u razli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itim kontekstima, uklju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uju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 obrazovne svrhe, istra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ivanje i pregledavanje sadr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aja na mobilnim uređajima.</w:t>
      </w:r>
    </w:p>
    <w:p w14:paraId="20C3E9EF" w14:textId="09D8346C" w:rsidR="00FF38A3" w:rsidRPr="00122648" w:rsidRDefault="00FF38A3" w:rsidP="00D6349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Problemi</w:t>
      </w:r>
    </w:p>
    <w:p w14:paraId="402B12A2" w14:textId="77777777" w:rsidR="00D63495" w:rsidRPr="00122648" w:rsidRDefault="00D63495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Jedini problem je bilo pronalazenje poglavlja 3 kod korisnika 2, ostali korinsici nisu imali nekih poteskoca.</w:t>
      </w:r>
    </w:p>
    <w:p w14:paraId="6529C97E" w14:textId="5E7BB5FC" w:rsidR="00FF38A3" w:rsidRPr="00122648" w:rsidRDefault="00FF38A3" w:rsidP="00D6349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Gre</w:t>
      </w:r>
      <w:r w:rsidR="00D63495" w:rsidRPr="00122648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122648">
        <w:rPr>
          <w:rFonts w:asciiTheme="minorHAnsi" w:hAnsiTheme="minorHAnsi" w:cstheme="minorHAnsi"/>
          <w:b/>
          <w:bCs/>
          <w:sz w:val="24"/>
          <w:szCs w:val="24"/>
        </w:rPr>
        <w:t>ke</w:t>
      </w:r>
    </w:p>
    <w:p w14:paraId="0F23DDC3" w14:textId="58AC9288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Nisu zabele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ene gre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ke tokom testiranja.</w:t>
      </w:r>
    </w:p>
    <w:p w14:paraId="6DFF4666" w14:textId="6B98CD88" w:rsidR="00FF38A3" w:rsidRPr="00122648" w:rsidRDefault="00FF38A3" w:rsidP="00D6349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22648">
        <w:rPr>
          <w:rFonts w:asciiTheme="minorHAnsi" w:hAnsiTheme="minorHAnsi" w:cstheme="minorHAnsi"/>
          <w:b/>
          <w:bCs/>
          <w:sz w:val="24"/>
          <w:szCs w:val="24"/>
        </w:rPr>
        <w:t>Zaklju</w:t>
      </w:r>
      <w:r w:rsidR="00D63495" w:rsidRPr="00122648">
        <w:rPr>
          <w:rFonts w:asciiTheme="minorHAnsi" w:hAnsiTheme="minorHAnsi" w:cstheme="minorHAnsi"/>
          <w:b/>
          <w:bCs/>
          <w:sz w:val="24"/>
          <w:szCs w:val="24"/>
        </w:rPr>
        <w:t>cak</w:t>
      </w:r>
    </w:p>
    <w:p w14:paraId="753C989C" w14:textId="7777777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Unapređenja</w:t>
      </w:r>
    </w:p>
    <w:p w14:paraId="437816B1" w14:textId="729FD10E" w:rsidR="00D63495" w:rsidRPr="00122648" w:rsidRDefault="00D63495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Potrebno je poblojsati korisnicko iskustvo, smanjiti broj klikova kojim se dolazi do zeljene lekcije kao i laksu navigaciju kroz poglavlja lekcije.</w:t>
      </w:r>
    </w:p>
    <w:p w14:paraId="0B90BC3C" w14:textId="2CB538EA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Dodavanje vodi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a za nove korisnike: Iako ve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ina korisnika nije imala problema, vodi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 xml:space="preserve"> za nove korisnike mo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e pomo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 u br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em savladavanju aplikacije.</w:t>
      </w:r>
    </w:p>
    <w:p w14:paraId="4A91F09C" w14:textId="7777777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Nedostaci testiranja prototipa</w:t>
      </w:r>
    </w:p>
    <w:p w14:paraId="5BC86DF5" w14:textId="076EC56D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 xml:space="preserve">Mali uzorak korisnika: Testirano je samo tri korisnika, 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to nije dovoljno reprezentativno za sve korisnike.</w:t>
      </w:r>
    </w:p>
    <w:p w14:paraId="332F2F50" w14:textId="450C2F57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Ograni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enost zadatka: Testiranje je obuhvatilo samo osnovne funkcije aplikacije, bez detaljnijeg istra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ivanja drugih mogu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nosti i funkcionalnosti.</w:t>
      </w:r>
    </w:p>
    <w:p w14:paraId="3436EBB3" w14:textId="53916C9F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Ne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 xml:space="preserve">to 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to nismo mogli da testiramo</w:t>
      </w:r>
    </w:p>
    <w:p w14:paraId="39FD117D" w14:textId="7BD777F5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Performanse aplikacije pod velikim optere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enjem: Nismo mogli da testiramo kako aplikacija funkcioni</w:t>
      </w:r>
      <w:r w:rsidR="00D63495" w:rsidRPr="00122648">
        <w:rPr>
          <w:rFonts w:asciiTheme="minorHAnsi" w:hAnsiTheme="minorHAnsi" w:cstheme="minorHAnsi"/>
          <w:sz w:val="24"/>
          <w:szCs w:val="24"/>
        </w:rPr>
        <w:t>s</w:t>
      </w:r>
      <w:r w:rsidRPr="00122648">
        <w:rPr>
          <w:rFonts w:asciiTheme="minorHAnsi" w:hAnsiTheme="minorHAnsi" w:cstheme="minorHAnsi"/>
          <w:sz w:val="24"/>
          <w:szCs w:val="24"/>
        </w:rPr>
        <w:t>e kada je koristi veliki broj korisnika istovremeno.</w:t>
      </w:r>
    </w:p>
    <w:p w14:paraId="3C94AB9F" w14:textId="119AE3AB" w:rsidR="00FF38A3" w:rsidRPr="00122648" w:rsidRDefault="00FF38A3" w:rsidP="00FF38A3">
      <w:pPr>
        <w:rPr>
          <w:rFonts w:asciiTheme="minorHAnsi" w:hAnsiTheme="minorHAnsi" w:cstheme="minorHAnsi"/>
          <w:sz w:val="24"/>
          <w:szCs w:val="24"/>
        </w:rPr>
      </w:pPr>
      <w:r w:rsidRPr="00122648">
        <w:rPr>
          <w:rFonts w:asciiTheme="minorHAnsi" w:hAnsiTheme="minorHAnsi" w:cstheme="minorHAnsi"/>
          <w:sz w:val="24"/>
          <w:szCs w:val="24"/>
        </w:rPr>
        <w:t>Razli</w:t>
      </w:r>
      <w:r w:rsidR="00D63495" w:rsidRPr="00122648">
        <w:rPr>
          <w:rFonts w:asciiTheme="minorHAnsi" w:hAnsiTheme="minorHAnsi" w:cstheme="minorHAnsi"/>
          <w:sz w:val="24"/>
          <w:szCs w:val="24"/>
        </w:rPr>
        <w:t>c</w:t>
      </w:r>
      <w:r w:rsidRPr="00122648">
        <w:rPr>
          <w:rFonts w:asciiTheme="minorHAnsi" w:hAnsiTheme="minorHAnsi" w:cstheme="minorHAnsi"/>
          <w:sz w:val="24"/>
          <w:szCs w:val="24"/>
        </w:rPr>
        <w:t>ite mre</w:t>
      </w:r>
      <w:r w:rsidR="00D63495" w:rsidRPr="00122648">
        <w:rPr>
          <w:rFonts w:asciiTheme="minorHAnsi" w:hAnsiTheme="minorHAnsi" w:cstheme="minorHAnsi"/>
          <w:sz w:val="24"/>
          <w:szCs w:val="24"/>
        </w:rPr>
        <w:t>z</w:t>
      </w:r>
      <w:r w:rsidRPr="00122648">
        <w:rPr>
          <w:rFonts w:asciiTheme="minorHAnsi" w:hAnsiTheme="minorHAnsi" w:cstheme="minorHAnsi"/>
          <w:sz w:val="24"/>
          <w:szCs w:val="24"/>
        </w:rPr>
        <w:t>ne uslove: Nismo testirali kako aplikacija radi u uslovima slabije internet konekcije.</w:t>
      </w:r>
    </w:p>
    <w:p w14:paraId="516D8140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FC1EB0">
      <w:headerReference w:type="default" r:id="rId9"/>
      <w:footerReference w:type="default" r:id="rId10"/>
      <w:headerReference w:type="firs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AE4C7" w14:textId="77777777" w:rsidR="00D672E7" w:rsidRDefault="00D672E7" w:rsidP="00077EA0">
      <w:pPr>
        <w:spacing w:after="0" w:line="240" w:lineRule="auto"/>
      </w:pPr>
      <w:r>
        <w:separator/>
      </w:r>
    </w:p>
  </w:endnote>
  <w:endnote w:type="continuationSeparator" w:id="0">
    <w:p w14:paraId="4265AE89" w14:textId="77777777" w:rsidR="00D672E7" w:rsidRDefault="00D672E7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FB573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2F10E022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99D5E" w14:textId="77777777" w:rsidR="00D672E7" w:rsidRDefault="00D672E7" w:rsidP="00077EA0">
      <w:pPr>
        <w:spacing w:after="0" w:line="240" w:lineRule="auto"/>
      </w:pPr>
      <w:r>
        <w:separator/>
      </w:r>
    </w:p>
  </w:footnote>
  <w:footnote w:type="continuationSeparator" w:id="0">
    <w:p w14:paraId="4CD03C4E" w14:textId="77777777" w:rsidR="00D672E7" w:rsidRDefault="00D672E7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2B212D59" w14:textId="77777777" w:rsidTr="00684EA5">
      <w:tc>
        <w:tcPr>
          <w:tcW w:w="4531" w:type="dxa"/>
          <w:shd w:val="clear" w:color="auto" w:fill="auto"/>
        </w:tcPr>
        <w:p w14:paraId="15B26130" w14:textId="007D4520" w:rsidR="00077EA0" w:rsidRPr="00684EA5" w:rsidRDefault="006907F4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0196033" wp14:editId="5F98B5A4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77472223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7EF57F4A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32D585BA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03D0B" w14:textId="77777777" w:rsidR="00FE618E" w:rsidRDefault="00FE618E">
    <w:pPr>
      <w:pStyle w:val="Header"/>
    </w:pPr>
  </w:p>
  <w:p w14:paraId="5842A670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464"/>
    <w:multiLevelType w:val="multilevel"/>
    <w:tmpl w:val="C49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51C1"/>
    <w:multiLevelType w:val="hybridMultilevel"/>
    <w:tmpl w:val="ABA08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F7C83"/>
    <w:multiLevelType w:val="multilevel"/>
    <w:tmpl w:val="E3AA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821E8"/>
    <w:multiLevelType w:val="hybridMultilevel"/>
    <w:tmpl w:val="F9F242AA"/>
    <w:lvl w:ilvl="0" w:tplc="8C7E57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2349D"/>
    <w:multiLevelType w:val="multilevel"/>
    <w:tmpl w:val="610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47249"/>
    <w:multiLevelType w:val="multilevel"/>
    <w:tmpl w:val="34B4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76C8E"/>
    <w:multiLevelType w:val="multilevel"/>
    <w:tmpl w:val="851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4664C"/>
    <w:multiLevelType w:val="multilevel"/>
    <w:tmpl w:val="8F7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C066AE"/>
    <w:multiLevelType w:val="multilevel"/>
    <w:tmpl w:val="D63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00141"/>
    <w:multiLevelType w:val="multilevel"/>
    <w:tmpl w:val="98B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47808"/>
    <w:multiLevelType w:val="multilevel"/>
    <w:tmpl w:val="411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A43088"/>
    <w:multiLevelType w:val="hybridMultilevel"/>
    <w:tmpl w:val="5C94313C"/>
    <w:lvl w:ilvl="0" w:tplc="EE34D2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D77DC"/>
    <w:multiLevelType w:val="multilevel"/>
    <w:tmpl w:val="27B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DF79C0"/>
    <w:multiLevelType w:val="hybridMultilevel"/>
    <w:tmpl w:val="69EC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6995">
    <w:abstractNumId w:val="1"/>
  </w:num>
  <w:num w:numId="2" w16cid:durableId="1692223873">
    <w:abstractNumId w:val="8"/>
  </w:num>
  <w:num w:numId="3" w16cid:durableId="890113179">
    <w:abstractNumId w:val="10"/>
  </w:num>
  <w:num w:numId="4" w16cid:durableId="1292978389">
    <w:abstractNumId w:val="12"/>
  </w:num>
  <w:num w:numId="5" w16cid:durableId="1339818615">
    <w:abstractNumId w:val="14"/>
  </w:num>
  <w:num w:numId="6" w16cid:durableId="598828545">
    <w:abstractNumId w:val="6"/>
  </w:num>
  <w:num w:numId="7" w16cid:durableId="1955819381">
    <w:abstractNumId w:val="0"/>
  </w:num>
  <w:num w:numId="8" w16cid:durableId="32316332">
    <w:abstractNumId w:val="5"/>
  </w:num>
  <w:num w:numId="9" w16cid:durableId="1341734252">
    <w:abstractNumId w:val="7"/>
  </w:num>
  <w:num w:numId="10" w16cid:durableId="551188039">
    <w:abstractNumId w:val="3"/>
  </w:num>
  <w:num w:numId="11" w16cid:durableId="1693023912">
    <w:abstractNumId w:val="9"/>
  </w:num>
  <w:num w:numId="12" w16cid:durableId="1881745318">
    <w:abstractNumId w:val="11"/>
  </w:num>
  <w:num w:numId="13" w16cid:durableId="1842547750">
    <w:abstractNumId w:val="4"/>
  </w:num>
  <w:num w:numId="14" w16cid:durableId="1653942657">
    <w:abstractNumId w:val="15"/>
  </w:num>
  <w:num w:numId="15" w16cid:durableId="789738656">
    <w:abstractNumId w:val="13"/>
  </w:num>
  <w:num w:numId="16" w16cid:durableId="102016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4"/>
    <w:rsid w:val="00007701"/>
    <w:rsid w:val="00025F78"/>
    <w:rsid w:val="0003094B"/>
    <w:rsid w:val="00034A10"/>
    <w:rsid w:val="00066C95"/>
    <w:rsid w:val="00067DCD"/>
    <w:rsid w:val="00077EA0"/>
    <w:rsid w:val="0008219E"/>
    <w:rsid w:val="00082F75"/>
    <w:rsid w:val="000A2640"/>
    <w:rsid w:val="000C04F8"/>
    <w:rsid w:val="000D636B"/>
    <w:rsid w:val="000E1CF9"/>
    <w:rsid w:val="000E5127"/>
    <w:rsid w:val="000E7518"/>
    <w:rsid w:val="000F3604"/>
    <w:rsid w:val="000F3DCC"/>
    <w:rsid w:val="00100BFE"/>
    <w:rsid w:val="00103566"/>
    <w:rsid w:val="00105324"/>
    <w:rsid w:val="001206ED"/>
    <w:rsid w:val="00122648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86C35"/>
    <w:rsid w:val="002901B1"/>
    <w:rsid w:val="0029289D"/>
    <w:rsid w:val="002A0A43"/>
    <w:rsid w:val="002A6B2E"/>
    <w:rsid w:val="002B5046"/>
    <w:rsid w:val="002C1BB9"/>
    <w:rsid w:val="002C448C"/>
    <w:rsid w:val="002C7C5A"/>
    <w:rsid w:val="002D6AB9"/>
    <w:rsid w:val="002E5053"/>
    <w:rsid w:val="002E5BA2"/>
    <w:rsid w:val="003268E8"/>
    <w:rsid w:val="0034586A"/>
    <w:rsid w:val="00361DEC"/>
    <w:rsid w:val="003627BE"/>
    <w:rsid w:val="00364496"/>
    <w:rsid w:val="003820A9"/>
    <w:rsid w:val="003A4208"/>
    <w:rsid w:val="003A4DFB"/>
    <w:rsid w:val="003C7179"/>
    <w:rsid w:val="003D615C"/>
    <w:rsid w:val="003D7900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2869"/>
    <w:rsid w:val="004F61D2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C6B35"/>
    <w:rsid w:val="005E3638"/>
    <w:rsid w:val="005F0961"/>
    <w:rsid w:val="00606DA3"/>
    <w:rsid w:val="006103AF"/>
    <w:rsid w:val="00613E6F"/>
    <w:rsid w:val="00614003"/>
    <w:rsid w:val="00627161"/>
    <w:rsid w:val="00630F43"/>
    <w:rsid w:val="006522D9"/>
    <w:rsid w:val="0065793D"/>
    <w:rsid w:val="00667689"/>
    <w:rsid w:val="00673F90"/>
    <w:rsid w:val="00684EA5"/>
    <w:rsid w:val="00690614"/>
    <w:rsid w:val="006907F4"/>
    <w:rsid w:val="00694961"/>
    <w:rsid w:val="006C115E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05D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F6AC7"/>
    <w:rsid w:val="008F7EF5"/>
    <w:rsid w:val="00903A36"/>
    <w:rsid w:val="009074CB"/>
    <w:rsid w:val="00913958"/>
    <w:rsid w:val="009153DD"/>
    <w:rsid w:val="009175E8"/>
    <w:rsid w:val="00917A1C"/>
    <w:rsid w:val="00931FC4"/>
    <w:rsid w:val="0094396B"/>
    <w:rsid w:val="00945A72"/>
    <w:rsid w:val="009514D9"/>
    <w:rsid w:val="00974100"/>
    <w:rsid w:val="0097485C"/>
    <w:rsid w:val="00994A39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69E"/>
    <w:rsid w:val="00A4372E"/>
    <w:rsid w:val="00A520A4"/>
    <w:rsid w:val="00A61A8C"/>
    <w:rsid w:val="00A75B3B"/>
    <w:rsid w:val="00A771A8"/>
    <w:rsid w:val="00A8469A"/>
    <w:rsid w:val="00A864CD"/>
    <w:rsid w:val="00A92F1F"/>
    <w:rsid w:val="00AB34A1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93449"/>
    <w:rsid w:val="00BE3528"/>
    <w:rsid w:val="00BF1EF1"/>
    <w:rsid w:val="00BF4626"/>
    <w:rsid w:val="00C02CA1"/>
    <w:rsid w:val="00C03ECC"/>
    <w:rsid w:val="00C07C77"/>
    <w:rsid w:val="00C07E51"/>
    <w:rsid w:val="00C10501"/>
    <w:rsid w:val="00C1168B"/>
    <w:rsid w:val="00C12A52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4FCE"/>
    <w:rsid w:val="00D16228"/>
    <w:rsid w:val="00D2175B"/>
    <w:rsid w:val="00D36F08"/>
    <w:rsid w:val="00D370DB"/>
    <w:rsid w:val="00D63495"/>
    <w:rsid w:val="00D672E7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3"/>
    <w:rsid w:val="00E96E46"/>
    <w:rsid w:val="00EA4584"/>
    <w:rsid w:val="00EA6E62"/>
    <w:rsid w:val="00EC184B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C1EB0"/>
    <w:rsid w:val="00FD4976"/>
    <w:rsid w:val="00FD49AE"/>
    <w:rsid w:val="00FD5BEE"/>
    <w:rsid w:val="00FE0519"/>
    <w:rsid w:val="00FE240B"/>
    <w:rsid w:val="00FE242D"/>
    <w:rsid w:val="00FE618E"/>
    <w:rsid w:val="00FF38A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539A"/>
  <w15:docId w15:val="{66FB44AF-3CE5-4E5A-A5EF-5CA36B5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690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7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en-US"/>
    </w:rPr>
  </w:style>
  <w:style w:type="character" w:styleId="Strong">
    <w:name w:val="Strong"/>
    <w:basedOn w:val="DefaultParagraphFont"/>
    <w:uiPriority w:val="22"/>
    <w:qFormat/>
    <w:rsid w:val="00FF38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8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bn-BD"/>
    </w:rPr>
  </w:style>
  <w:style w:type="paragraph" w:styleId="ListParagraph">
    <w:name w:val="List Paragraph"/>
    <w:basedOn w:val="Normal"/>
    <w:uiPriority w:val="34"/>
    <w:qFormat/>
    <w:rsid w:val="00FF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-Materijali\2.%20Godina\IT230%20-%20Interakcija%20&#269;ovek%20ra&#269;unar\Domaci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</Template>
  <TotalTime>17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>CS220, Metropolitan 2015</cp:keywords>
  <cp:lastModifiedBy>Petar</cp:lastModifiedBy>
  <cp:revision>17</cp:revision>
  <dcterms:created xsi:type="dcterms:W3CDTF">2024-05-23T10:18:00Z</dcterms:created>
  <dcterms:modified xsi:type="dcterms:W3CDTF">2024-05-23T10:34:00Z</dcterms:modified>
</cp:coreProperties>
</file>