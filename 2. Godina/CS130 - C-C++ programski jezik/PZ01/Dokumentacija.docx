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9EF8C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69C7BF86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2F0B6693" w14:textId="74375236" w:rsidR="00903A36" w:rsidRPr="0081495C" w:rsidRDefault="001B4849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6E63307A" wp14:editId="2B083072">
            <wp:extent cx="2428875" cy="1982470"/>
            <wp:effectExtent l="0" t="0" r="0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E8A5" w14:textId="77777777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176BFA94" w14:textId="4C0CB9E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B4849">
        <w:rPr>
          <w:rFonts w:ascii="Arial" w:hAnsi="Arial" w:cs="Arial"/>
          <w:i/>
          <w:sz w:val="32"/>
          <w:szCs w:val="32"/>
        </w:rPr>
        <w:t>CS203 – Algoritmi i Strukture Podataka</w:t>
      </w:r>
    </w:p>
    <w:p w14:paraId="2478C42D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80AC5F8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05989D7" w14:textId="79168A17" w:rsidR="00F96963" w:rsidRPr="0081495C" w:rsidRDefault="001B4849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 1</w:t>
      </w:r>
      <w:r w:rsidR="00F96963" w:rsidRPr="0081495C">
        <w:rPr>
          <w:rFonts w:ascii="Arial" w:hAnsi="Arial" w:cs="Arial"/>
          <w:sz w:val="48"/>
          <w:szCs w:val="48"/>
        </w:rPr>
        <w:t>:</w:t>
      </w:r>
      <w:r>
        <w:rPr>
          <w:rFonts w:ascii="Arial" w:hAnsi="Arial" w:cs="Arial"/>
          <w:sz w:val="48"/>
          <w:szCs w:val="48"/>
        </w:rPr>
        <w:t xml:space="preserve"> </w:t>
      </w:r>
      <w:r w:rsidR="008A5598">
        <w:rPr>
          <w:rFonts w:ascii="Arial" w:hAnsi="Arial" w:cs="Arial"/>
          <w:sz w:val="48"/>
          <w:szCs w:val="48"/>
        </w:rPr>
        <w:t>Pokedex</w:t>
      </w:r>
    </w:p>
    <w:p w14:paraId="6609F9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7BAB7B6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41267E4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CC68C34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67FDAC1C" w14:textId="35F06FE2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="001B4849">
        <w:rPr>
          <w:rFonts w:ascii="Arial" w:hAnsi="Arial" w:cs="Arial"/>
          <w:b/>
          <w:sz w:val="28"/>
        </w:rPr>
        <w:t xml:space="preserve"> Petar Otovic</w:t>
      </w:r>
    </w:p>
    <w:p w14:paraId="09C0ACE1" w14:textId="42CD83C3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="001B4849">
        <w:rPr>
          <w:rFonts w:ascii="Arial" w:hAnsi="Arial" w:cs="Arial"/>
          <w:b/>
          <w:sz w:val="28"/>
        </w:rPr>
        <w:t xml:space="preserve"> 5460</w:t>
      </w:r>
    </w:p>
    <w:p w14:paraId="3FB4ED22" w14:textId="40484B7E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1B4849">
        <w:rPr>
          <w:rFonts w:ascii="Arial" w:hAnsi="Arial" w:cs="Arial"/>
          <w:b/>
          <w:sz w:val="28"/>
        </w:rPr>
        <w:t xml:space="preserve"> </w:t>
      </w:r>
      <w:r w:rsidR="00E94667">
        <w:rPr>
          <w:rFonts w:ascii="Arial" w:hAnsi="Arial" w:cs="Arial"/>
          <w:b/>
          <w:sz w:val="28"/>
        </w:rPr>
        <w:t>9</w:t>
      </w:r>
      <w:r w:rsidR="001B4849">
        <w:rPr>
          <w:rFonts w:ascii="Arial" w:hAnsi="Arial" w:cs="Arial"/>
          <w:b/>
          <w:sz w:val="28"/>
        </w:rPr>
        <w:t>/</w:t>
      </w:r>
      <w:r w:rsidR="00E94667">
        <w:rPr>
          <w:rFonts w:ascii="Arial" w:hAnsi="Arial" w:cs="Arial"/>
          <w:b/>
          <w:sz w:val="28"/>
        </w:rPr>
        <w:t>5</w:t>
      </w:r>
      <w:r w:rsidR="001B4849">
        <w:rPr>
          <w:rFonts w:ascii="Arial" w:hAnsi="Arial" w:cs="Arial"/>
          <w:b/>
          <w:sz w:val="28"/>
        </w:rPr>
        <w:t>/2024</w:t>
      </w:r>
    </w:p>
    <w:p w14:paraId="4B7B730A" w14:textId="77777777" w:rsidR="00932BC3" w:rsidRDefault="00932BC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45261637" w14:textId="77307A7B" w:rsidR="00932BC3" w:rsidRDefault="00932BC3" w:rsidP="00F96963">
      <w:pPr>
        <w:pStyle w:val="NoSpacing"/>
        <w:spacing w:line="360" w:lineRule="auto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Profesor: Milena Bogdanovi</w:t>
      </w:r>
      <w:r w:rsidR="00E94667">
        <w:rPr>
          <w:rFonts w:ascii="Arial" w:hAnsi="Arial" w:cs="Arial"/>
          <w:bCs/>
          <w:sz w:val="28"/>
        </w:rPr>
        <w:t>c</w:t>
      </w:r>
    </w:p>
    <w:p w14:paraId="7749095A" w14:textId="07AE7FFB" w:rsidR="00932BC3" w:rsidRPr="00932BC3" w:rsidRDefault="00932BC3" w:rsidP="00F96963">
      <w:pPr>
        <w:pStyle w:val="NoSpacing"/>
        <w:spacing w:line="360" w:lineRule="auto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Asistent: </w:t>
      </w:r>
      <w:r w:rsidR="00E94667">
        <w:rPr>
          <w:rFonts w:ascii="Arial" w:hAnsi="Arial" w:cs="Arial"/>
          <w:bCs/>
          <w:sz w:val="28"/>
        </w:rPr>
        <w:t>Sofija Ilic</w:t>
      </w:r>
    </w:p>
    <w:p w14:paraId="1AFA1070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6555F6C" w14:textId="77777777" w:rsidR="0081495C" w:rsidRDefault="0081495C" w:rsidP="0081495C">
      <w:pPr>
        <w:pStyle w:val="NoSpacing"/>
      </w:pPr>
    </w:p>
    <w:p w14:paraId="143A77B2" w14:textId="77777777" w:rsidR="00077EA0" w:rsidRPr="0081495C" w:rsidRDefault="0081495C" w:rsidP="0081495C">
      <w:pPr>
        <w:pStyle w:val="NoSpacing"/>
      </w:pPr>
      <w:r>
        <w:br w:type="page"/>
      </w:r>
    </w:p>
    <w:p w14:paraId="220EA9C1" w14:textId="6F3ED7BF" w:rsidR="00C54A9D" w:rsidRDefault="00932BC3" w:rsidP="00932BC3">
      <w:pPr>
        <w:pStyle w:val="Heading1"/>
        <w:shd w:val="clear" w:color="auto" w:fill="C00000"/>
        <w:rPr>
          <w:color w:val="FFFFFF" w:themeColor="background1"/>
        </w:rPr>
      </w:pPr>
      <w:r>
        <w:rPr>
          <w:color w:val="FFFFFF" w:themeColor="background1"/>
        </w:rPr>
        <w:lastRenderedPageBreak/>
        <w:t>1. Uvod u projekat</w:t>
      </w:r>
    </w:p>
    <w:p w14:paraId="1D2C42B3" w14:textId="68296B8D" w:rsidR="008D28F5" w:rsidRPr="00E94667" w:rsidRDefault="00E94667" w:rsidP="0018646E">
      <w:pPr>
        <w:rPr>
          <w:sz w:val="28"/>
          <w:szCs w:val="28"/>
        </w:rPr>
      </w:pPr>
      <w:r>
        <w:rPr>
          <w:sz w:val="28"/>
          <w:szCs w:val="28"/>
        </w:rPr>
        <w:t>Za projekat iz CS130 c/c++ programski jezik sam radio jednostavnu pokedex aplikaciju. Aplikacija ima dve opcije, za upis novog pokemona u pokedex i za citanje informacija za sve pokemone ili detaljan prikaz svih informacija za nekog specificnog pokemona.</w:t>
      </w:r>
    </w:p>
    <w:p w14:paraId="262139A9" w14:textId="41512E4C" w:rsidR="001B6BEE" w:rsidRPr="001B6BEE" w:rsidRDefault="001B6BEE" w:rsidP="001B6BEE">
      <w:pPr>
        <w:pStyle w:val="Heading1"/>
        <w:shd w:val="clear" w:color="auto" w:fill="C00000"/>
        <w:rPr>
          <w:color w:val="FFFFFF" w:themeColor="background1"/>
        </w:rPr>
      </w:pPr>
      <w:r>
        <w:rPr>
          <w:color w:val="FFFFFF" w:themeColor="background1"/>
        </w:rPr>
        <w:t xml:space="preserve">2. </w:t>
      </w:r>
      <w:r w:rsidR="00CC4265">
        <w:rPr>
          <w:color w:val="FFFFFF" w:themeColor="background1"/>
        </w:rPr>
        <w:t>Fajlovi</w:t>
      </w:r>
      <w:r>
        <w:rPr>
          <w:color w:val="FFFFFF" w:themeColor="background1"/>
        </w:rPr>
        <w:t xml:space="preserve"> i metode</w:t>
      </w:r>
    </w:p>
    <w:p w14:paraId="22729514" w14:textId="6466354F" w:rsidR="00F41B2B" w:rsidRDefault="00877157" w:rsidP="003A4D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CC4265">
        <w:rPr>
          <w:b/>
          <w:bCs/>
          <w:sz w:val="28"/>
          <w:szCs w:val="28"/>
        </w:rPr>
        <w:t>reader.c</w:t>
      </w:r>
    </w:p>
    <w:p w14:paraId="772BCCA8" w14:textId="7DA178C3" w:rsidR="00CC4265" w:rsidRPr="00CC4265" w:rsidRDefault="00CC4265" w:rsidP="003A4DC4">
      <w:pPr>
        <w:rPr>
          <w:sz w:val="28"/>
          <w:szCs w:val="28"/>
        </w:rPr>
      </w:pPr>
      <w:r>
        <w:rPr>
          <w:sz w:val="28"/>
          <w:szCs w:val="28"/>
        </w:rPr>
        <w:t>U ovom fajlu se nalazi jedna metoda koja sluzi za citanje svih podataka o pokemonima iz tekstualnog fajla.</w:t>
      </w:r>
      <w:r>
        <w:rPr>
          <w:noProof/>
          <w:sz w:val="28"/>
          <w:szCs w:val="28"/>
        </w:rPr>
        <w:drawing>
          <wp:inline distT="0" distB="0" distL="0" distR="0" wp14:anchorId="540704C8" wp14:editId="69BC7355">
            <wp:extent cx="5760720" cy="5196840"/>
            <wp:effectExtent l="0" t="0" r="0" b="3810"/>
            <wp:docPr id="112923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5868" w14:textId="795AA019" w:rsidR="00F41B2B" w:rsidRDefault="00CC4265" w:rsidP="003A4DC4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32381C7" wp14:editId="7A7F1BCE">
            <wp:extent cx="4945380" cy="5760720"/>
            <wp:effectExtent l="0" t="0" r="7620" b="0"/>
            <wp:docPr id="1067047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8501" w14:textId="7F2013EC" w:rsidR="00CC4265" w:rsidRPr="00CC4265" w:rsidRDefault="00CC4265" w:rsidP="003A4DC4">
      <w:pPr>
        <w:rPr>
          <w:sz w:val="28"/>
          <w:szCs w:val="28"/>
        </w:rPr>
      </w:pPr>
      <w:r w:rsidRPr="00CC4265">
        <w:rPr>
          <w:sz w:val="28"/>
          <w:szCs w:val="28"/>
        </w:rPr>
        <w:t>Funkcija readPokemonData cita informacije o svim pokemonima i vraca niz Pokemon struktura. Cita se red po red, pa se svaki red deli delimeterom | i tako formira objekat tipa pokemon. Funkcija prima i jedan parametar size koji oznacava broj pokemona koji se trenutno nalaze u fajlu i on se iz main metode prenosi po referenci kako bi se promenio i kako bi mogli da prodjemo kroz niz pokemona.</w:t>
      </w:r>
    </w:p>
    <w:p w14:paraId="56B206E5" w14:textId="77777777" w:rsidR="00CC4265" w:rsidRPr="00CC4265" w:rsidRDefault="00CC4265" w:rsidP="003A4DC4">
      <w:pPr>
        <w:rPr>
          <w:sz w:val="28"/>
          <w:szCs w:val="28"/>
        </w:rPr>
      </w:pPr>
    </w:p>
    <w:p w14:paraId="75AD7ABD" w14:textId="6C26A66E" w:rsidR="00CC4265" w:rsidRDefault="00CC4265" w:rsidP="00CC426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C4265">
        <w:rPr>
          <w:b/>
          <w:bCs/>
          <w:sz w:val="28"/>
          <w:szCs w:val="28"/>
        </w:rPr>
        <w:t>utility.c</w:t>
      </w:r>
    </w:p>
    <w:p w14:paraId="3BB33B6E" w14:textId="76C9FFB3" w:rsidR="00CC4265" w:rsidRDefault="00CC4265" w:rsidP="00CC4265">
      <w:pPr>
        <w:rPr>
          <w:sz w:val="28"/>
          <w:szCs w:val="28"/>
        </w:rPr>
      </w:pPr>
      <w:r>
        <w:rPr>
          <w:sz w:val="28"/>
          <w:szCs w:val="28"/>
        </w:rPr>
        <w:t>U ovom fajlu se nalaze neke pomocne metode za rad</w:t>
      </w:r>
      <w:r w:rsidR="00CA6251">
        <w:rPr>
          <w:sz w:val="28"/>
          <w:szCs w:val="28"/>
        </w:rPr>
        <w:t>.</w:t>
      </w:r>
    </w:p>
    <w:p w14:paraId="0308E454" w14:textId="77777777" w:rsidR="00CA6251" w:rsidRDefault="00CA6251" w:rsidP="00CC4265">
      <w:pPr>
        <w:rPr>
          <w:sz w:val="28"/>
          <w:szCs w:val="28"/>
        </w:rPr>
      </w:pPr>
    </w:p>
    <w:p w14:paraId="418A7654" w14:textId="7FAE4923" w:rsidR="00CA6251" w:rsidRPr="00CA6251" w:rsidRDefault="00CA6251" w:rsidP="00CC42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Metoda </w:t>
      </w:r>
      <w:r>
        <w:rPr>
          <w:b/>
          <w:bCs/>
          <w:sz w:val="28"/>
          <w:szCs w:val="28"/>
        </w:rPr>
        <w:t xml:space="preserve">getGenderSize </w:t>
      </w:r>
      <w:r>
        <w:rPr>
          <w:sz w:val="28"/>
          <w:szCs w:val="28"/>
        </w:rPr>
        <w:t>sluzi da parsira pol pokemona. U fajlu se pol cuva kao string u formatu m|f ili samo jedno slovo pojedinacno, dok se uprogramu to predstavlja brojevima 1, 2 ili 3. 3 se koristi ako pokemon moze biti oba pola istovremeno.</w:t>
      </w:r>
    </w:p>
    <w:p w14:paraId="0606C66D" w14:textId="47175F4D" w:rsidR="00CA6251" w:rsidRDefault="00CA6251" w:rsidP="00CC4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42499" wp14:editId="1D119895">
            <wp:extent cx="2415540" cy="3329940"/>
            <wp:effectExtent l="0" t="0" r="3810" b="3810"/>
            <wp:docPr id="215429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4652" w14:textId="7DD31F9A" w:rsidR="00CA6251" w:rsidRPr="00CA6251" w:rsidRDefault="00CA6251" w:rsidP="00CC4265">
      <w:pPr>
        <w:rPr>
          <w:sz w:val="28"/>
          <w:szCs w:val="28"/>
        </w:rPr>
      </w:pPr>
      <w:r>
        <w:rPr>
          <w:sz w:val="28"/>
          <w:szCs w:val="28"/>
        </w:rPr>
        <w:t xml:space="preserve">Metoda </w:t>
      </w:r>
      <w:r>
        <w:rPr>
          <w:b/>
          <w:bCs/>
          <w:sz w:val="28"/>
          <w:szCs w:val="28"/>
        </w:rPr>
        <w:t xml:space="preserve">getGender </w:t>
      </w:r>
      <w:r>
        <w:rPr>
          <w:sz w:val="28"/>
          <w:szCs w:val="28"/>
        </w:rPr>
        <w:t xml:space="preserve">sluzi da bi se parsirao pol pokemona za upis u falj. Radi obrnutu operaciju od metode </w:t>
      </w:r>
      <w:r>
        <w:rPr>
          <w:b/>
          <w:bCs/>
          <w:sz w:val="28"/>
          <w:szCs w:val="28"/>
        </w:rPr>
        <w:t xml:space="preserve">getGenderSize. </w:t>
      </w:r>
      <w:r>
        <w:rPr>
          <w:sz w:val="28"/>
          <w:szCs w:val="28"/>
        </w:rPr>
        <w:t>Na osnovu prosledjenog broja formira string za upis u fajl.</w:t>
      </w:r>
    </w:p>
    <w:p w14:paraId="05DE216F" w14:textId="6D58B4CA" w:rsidR="00CA6251" w:rsidRPr="00CC4265" w:rsidRDefault="00CA6251" w:rsidP="00CC42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9BB850" wp14:editId="4F96F598">
            <wp:extent cx="3741420" cy="3642360"/>
            <wp:effectExtent l="0" t="0" r="0" b="0"/>
            <wp:docPr id="549012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251" w:rsidRPr="00CC4265" w:rsidSect="008333F2">
      <w:headerReference w:type="default" r:id="rId12"/>
      <w:footerReference w:type="default" r:id="rId13"/>
      <w:headerReference w:type="first" r:id="rId14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C7B34" w14:textId="77777777" w:rsidR="008333F2" w:rsidRDefault="008333F2" w:rsidP="00077EA0">
      <w:pPr>
        <w:spacing w:after="0" w:line="240" w:lineRule="auto"/>
      </w:pPr>
      <w:r>
        <w:separator/>
      </w:r>
    </w:p>
  </w:endnote>
  <w:endnote w:type="continuationSeparator" w:id="0">
    <w:p w14:paraId="1892A24D" w14:textId="77777777" w:rsidR="008333F2" w:rsidRDefault="008333F2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99C12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4985218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5ADFC" w14:textId="77777777" w:rsidR="008333F2" w:rsidRDefault="008333F2" w:rsidP="00077EA0">
      <w:pPr>
        <w:spacing w:after="0" w:line="240" w:lineRule="auto"/>
      </w:pPr>
      <w:r>
        <w:separator/>
      </w:r>
    </w:p>
  </w:footnote>
  <w:footnote w:type="continuationSeparator" w:id="0">
    <w:p w14:paraId="33E81DE5" w14:textId="77777777" w:rsidR="008333F2" w:rsidRDefault="008333F2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4400FDB2" w14:textId="77777777" w:rsidTr="00684EA5">
      <w:tc>
        <w:tcPr>
          <w:tcW w:w="4531" w:type="dxa"/>
          <w:shd w:val="clear" w:color="auto" w:fill="auto"/>
        </w:tcPr>
        <w:p w14:paraId="0563C7BC" w14:textId="049E36CE" w:rsidR="00077EA0" w:rsidRPr="00684EA5" w:rsidRDefault="001B4849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6E47A4F7" wp14:editId="5AF1AD9D">
                <wp:extent cx="1821180" cy="497205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5FF230B1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6942D562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7511817C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84561" w14:textId="77777777" w:rsidR="00FE618E" w:rsidRDefault="00FE618E">
    <w:pPr>
      <w:pStyle w:val="Header"/>
    </w:pPr>
  </w:p>
  <w:p w14:paraId="6FDA8FA6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DC7"/>
    <w:multiLevelType w:val="hybridMultilevel"/>
    <w:tmpl w:val="ACB04A24"/>
    <w:lvl w:ilvl="0" w:tplc="FCD05BB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B72"/>
    <w:multiLevelType w:val="hybridMultilevel"/>
    <w:tmpl w:val="07CEA47E"/>
    <w:lvl w:ilvl="0" w:tplc="AEE4D6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4F84"/>
    <w:multiLevelType w:val="hybridMultilevel"/>
    <w:tmpl w:val="90DCC22E"/>
    <w:lvl w:ilvl="0" w:tplc="9DDA61F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405649">
    <w:abstractNumId w:val="2"/>
  </w:num>
  <w:num w:numId="2" w16cid:durableId="2071686778">
    <w:abstractNumId w:val="4"/>
  </w:num>
  <w:num w:numId="3" w16cid:durableId="1018117482">
    <w:abstractNumId w:val="1"/>
  </w:num>
  <w:num w:numId="4" w16cid:durableId="1323237400">
    <w:abstractNumId w:val="3"/>
  </w:num>
  <w:num w:numId="5" w16cid:durableId="18155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49"/>
    <w:rsid w:val="00007701"/>
    <w:rsid w:val="00012563"/>
    <w:rsid w:val="00025F78"/>
    <w:rsid w:val="0003094B"/>
    <w:rsid w:val="00034A10"/>
    <w:rsid w:val="00066C95"/>
    <w:rsid w:val="00067DCD"/>
    <w:rsid w:val="00077EA0"/>
    <w:rsid w:val="00082F75"/>
    <w:rsid w:val="000A2640"/>
    <w:rsid w:val="000C04F8"/>
    <w:rsid w:val="000D636B"/>
    <w:rsid w:val="000E1CF9"/>
    <w:rsid w:val="000E5127"/>
    <w:rsid w:val="000E7518"/>
    <w:rsid w:val="000F3604"/>
    <w:rsid w:val="000F3DCC"/>
    <w:rsid w:val="00100BFE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B4849"/>
    <w:rsid w:val="001B6BE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D6AB9"/>
    <w:rsid w:val="002E5053"/>
    <w:rsid w:val="002E560F"/>
    <w:rsid w:val="002E5BA2"/>
    <w:rsid w:val="003268E8"/>
    <w:rsid w:val="00361DEC"/>
    <w:rsid w:val="003627BE"/>
    <w:rsid w:val="00364496"/>
    <w:rsid w:val="003A4208"/>
    <w:rsid w:val="003A4DC4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81CDB"/>
    <w:rsid w:val="004904DE"/>
    <w:rsid w:val="004A1E1A"/>
    <w:rsid w:val="004A64CC"/>
    <w:rsid w:val="004B494C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23A3"/>
    <w:rsid w:val="00673F90"/>
    <w:rsid w:val="00684EA5"/>
    <w:rsid w:val="00690614"/>
    <w:rsid w:val="00694961"/>
    <w:rsid w:val="006C115E"/>
    <w:rsid w:val="006D06CF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333F2"/>
    <w:rsid w:val="0085529D"/>
    <w:rsid w:val="00863660"/>
    <w:rsid w:val="0086478D"/>
    <w:rsid w:val="00877157"/>
    <w:rsid w:val="00890825"/>
    <w:rsid w:val="008921DD"/>
    <w:rsid w:val="008A54AB"/>
    <w:rsid w:val="008A5598"/>
    <w:rsid w:val="008A5EEF"/>
    <w:rsid w:val="008C3965"/>
    <w:rsid w:val="008C5E65"/>
    <w:rsid w:val="008D28F5"/>
    <w:rsid w:val="008D345C"/>
    <w:rsid w:val="008D3691"/>
    <w:rsid w:val="008D4313"/>
    <w:rsid w:val="008D6ADC"/>
    <w:rsid w:val="008F6AC7"/>
    <w:rsid w:val="00903A36"/>
    <w:rsid w:val="009074CB"/>
    <w:rsid w:val="00913958"/>
    <w:rsid w:val="009175E8"/>
    <w:rsid w:val="00917A1C"/>
    <w:rsid w:val="00931FC4"/>
    <w:rsid w:val="00932BC3"/>
    <w:rsid w:val="0094396B"/>
    <w:rsid w:val="00945A72"/>
    <w:rsid w:val="009514D9"/>
    <w:rsid w:val="00974100"/>
    <w:rsid w:val="0097485C"/>
    <w:rsid w:val="009B0315"/>
    <w:rsid w:val="009B5D5D"/>
    <w:rsid w:val="009C0F1C"/>
    <w:rsid w:val="009C4E9A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A34BC"/>
    <w:rsid w:val="00BE3528"/>
    <w:rsid w:val="00BF1EF1"/>
    <w:rsid w:val="00BF4626"/>
    <w:rsid w:val="00C02CA1"/>
    <w:rsid w:val="00C03ECC"/>
    <w:rsid w:val="00C07C77"/>
    <w:rsid w:val="00C07E51"/>
    <w:rsid w:val="00C10501"/>
    <w:rsid w:val="00C1168B"/>
    <w:rsid w:val="00C27909"/>
    <w:rsid w:val="00C54A9D"/>
    <w:rsid w:val="00C56B3B"/>
    <w:rsid w:val="00C76619"/>
    <w:rsid w:val="00C97272"/>
    <w:rsid w:val="00CA42C1"/>
    <w:rsid w:val="00CA6251"/>
    <w:rsid w:val="00CC2C41"/>
    <w:rsid w:val="00CC316F"/>
    <w:rsid w:val="00CC4265"/>
    <w:rsid w:val="00CC6805"/>
    <w:rsid w:val="00D05535"/>
    <w:rsid w:val="00D1404F"/>
    <w:rsid w:val="00D14DEA"/>
    <w:rsid w:val="00D14FCE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13B"/>
    <w:rsid w:val="00E81A75"/>
    <w:rsid w:val="00E83700"/>
    <w:rsid w:val="00E94667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1B2B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9710F"/>
  <w15:docId w15:val="{46406480-1598-437B-9F9E-3DC4DE4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32B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 w:eastAsia="en-US"/>
    </w:rPr>
  </w:style>
  <w:style w:type="character" w:styleId="BookTitle">
    <w:name w:val="Book Title"/>
    <w:basedOn w:val="DefaultParagraphFont"/>
    <w:uiPriority w:val="33"/>
    <w:qFormat/>
    <w:rsid w:val="00932BC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T-Materijali\2.%20Godina\IT230%20-%20Interakcija%20&#269;ovek%20ra&#269;unar\Domaci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</Template>
  <TotalTime>19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>CS220, Metropolitan 2015</cp:keywords>
  <cp:lastModifiedBy>Petar</cp:lastModifiedBy>
  <cp:revision>4</cp:revision>
  <dcterms:created xsi:type="dcterms:W3CDTF">2024-05-09T07:11:00Z</dcterms:created>
  <dcterms:modified xsi:type="dcterms:W3CDTF">2024-05-09T07:29:00Z</dcterms:modified>
</cp:coreProperties>
</file>