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9EF8C" w14:textId="77777777" w:rsidR="00F96963" w:rsidRPr="0081495C" w:rsidRDefault="00F96963" w:rsidP="00F96963">
      <w:pPr>
        <w:jc w:val="center"/>
        <w:rPr>
          <w:rFonts w:ascii="Arial" w:hAnsi="Arial" w:cs="Arial"/>
        </w:rPr>
      </w:pPr>
    </w:p>
    <w:p w14:paraId="69C7BF86" w14:textId="77777777" w:rsidR="00F96963" w:rsidRPr="0081495C" w:rsidRDefault="00F96963" w:rsidP="00F96963">
      <w:pPr>
        <w:jc w:val="center"/>
        <w:rPr>
          <w:rFonts w:ascii="Arial" w:hAnsi="Arial" w:cs="Arial"/>
        </w:rPr>
      </w:pPr>
    </w:p>
    <w:p w14:paraId="2F0B6693" w14:textId="74375236" w:rsidR="00903A36" w:rsidRPr="0081495C" w:rsidRDefault="001B4849" w:rsidP="00F96963">
      <w:pPr>
        <w:jc w:val="center"/>
        <w:rPr>
          <w:rFonts w:ascii="Arial" w:hAnsi="Arial" w:cs="Arial"/>
        </w:rPr>
      </w:pPr>
      <w:r w:rsidRPr="00100BFE">
        <w:rPr>
          <w:rFonts w:ascii="Arial" w:hAnsi="Arial" w:cs="Arial"/>
          <w:noProof/>
          <w:lang w:val="en-US"/>
        </w:rPr>
        <w:drawing>
          <wp:inline distT="0" distB="0" distL="0" distR="0" wp14:anchorId="6E63307A" wp14:editId="2B083072">
            <wp:extent cx="2428875" cy="1982470"/>
            <wp:effectExtent l="0" t="0" r="0" b="0"/>
            <wp:docPr id="1" name="Picture 1"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982470"/>
                    </a:xfrm>
                    <a:prstGeom prst="rect">
                      <a:avLst/>
                    </a:prstGeom>
                    <a:noFill/>
                    <a:ln>
                      <a:noFill/>
                    </a:ln>
                  </pic:spPr>
                </pic:pic>
              </a:graphicData>
            </a:graphic>
          </wp:inline>
        </w:drawing>
      </w:r>
    </w:p>
    <w:p w14:paraId="636AE8A5" w14:textId="77777777"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A61A8C">
        <w:rPr>
          <w:rFonts w:ascii="Arial" w:hAnsi="Arial" w:cs="Arial"/>
          <w:i/>
          <w:sz w:val="32"/>
          <w:szCs w:val="32"/>
        </w:rPr>
        <w:t>2</w:t>
      </w:r>
      <w:r w:rsidR="00C07E51">
        <w:rPr>
          <w:rFonts w:ascii="Arial" w:hAnsi="Arial" w:cs="Arial"/>
          <w:i/>
          <w:sz w:val="32"/>
          <w:szCs w:val="32"/>
        </w:rPr>
        <w:t>3</w:t>
      </w:r>
      <w:r w:rsidR="007B26F8">
        <w:rPr>
          <w:rFonts w:ascii="Arial" w:hAnsi="Arial" w:cs="Arial"/>
          <w:i/>
          <w:sz w:val="32"/>
          <w:szCs w:val="32"/>
        </w:rPr>
        <w:t>/</w:t>
      </w:r>
      <w:r>
        <w:rPr>
          <w:rFonts w:ascii="Arial" w:hAnsi="Arial" w:cs="Arial"/>
          <w:i/>
          <w:sz w:val="32"/>
          <w:szCs w:val="32"/>
        </w:rPr>
        <w:t>2</w:t>
      </w:r>
      <w:r w:rsidR="00C07E51">
        <w:rPr>
          <w:rFonts w:ascii="Arial" w:hAnsi="Arial" w:cs="Arial"/>
          <w:i/>
          <w:sz w:val="32"/>
          <w:szCs w:val="32"/>
        </w:rPr>
        <w:t>4</w:t>
      </w:r>
    </w:p>
    <w:p w14:paraId="176BFA94" w14:textId="4C0CB9E7"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1B4849">
        <w:rPr>
          <w:rFonts w:ascii="Arial" w:hAnsi="Arial" w:cs="Arial"/>
          <w:i/>
          <w:sz w:val="32"/>
          <w:szCs w:val="32"/>
        </w:rPr>
        <w:t>CS203 – Algoritmi i Strukture Podataka</w:t>
      </w:r>
    </w:p>
    <w:p w14:paraId="2478C42D" w14:textId="77777777" w:rsidR="00821837" w:rsidRDefault="00821837" w:rsidP="00F96963">
      <w:pPr>
        <w:pStyle w:val="NoSpacing"/>
        <w:spacing w:line="480" w:lineRule="auto"/>
        <w:jc w:val="center"/>
        <w:rPr>
          <w:rFonts w:ascii="Arial" w:hAnsi="Arial" w:cs="Arial"/>
          <w:i/>
          <w:sz w:val="32"/>
          <w:szCs w:val="32"/>
        </w:rPr>
      </w:pPr>
    </w:p>
    <w:p w14:paraId="480AC5F8" w14:textId="77777777" w:rsidR="00C54A9D" w:rsidRPr="0081495C" w:rsidRDefault="00C54A9D" w:rsidP="00F96963">
      <w:pPr>
        <w:pStyle w:val="NoSpacing"/>
        <w:spacing w:line="480" w:lineRule="auto"/>
        <w:jc w:val="center"/>
        <w:rPr>
          <w:rFonts w:ascii="Arial" w:hAnsi="Arial" w:cs="Arial"/>
          <w:i/>
          <w:sz w:val="32"/>
          <w:szCs w:val="32"/>
        </w:rPr>
      </w:pPr>
    </w:p>
    <w:p w14:paraId="605989D7" w14:textId="2E27E330" w:rsidR="00F96963" w:rsidRPr="0081495C" w:rsidRDefault="001B4849" w:rsidP="00F96963">
      <w:pPr>
        <w:pStyle w:val="NoSpacing"/>
        <w:spacing w:line="480" w:lineRule="auto"/>
        <w:jc w:val="center"/>
        <w:rPr>
          <w:rFonts w:ascii="Arial" w:hAnsi="Arial" w:cs="Arial"/>
          <w:b/>
          <w:sz w:val="48"/>
          <w:szCs w:val="48"/>
        </w:rPr>
      </w:pPr>
      <w:r>
        <w:rPr>
          <w:rFonts w:ascii="Arial" w:hAnsi="Arial" w:cs="Arial"/>
          <w:sz w:val="48"/>
          <w:szCs w:val="48"/>
        </w:rPr>
        <w:t>Projektni Zadatak 1</w:t>
      </w:r>
      <w:r w:rsidR="00F96963" w:rsidRPr="0081495C">
        <w:rPr>
          <w:rFonts w:ascii="Arial" w:hAnsi="Arial" w:cs="Arial"/>
          <w:sz w:val="48"/>
          <w:szCs w:val="48"/>
        </w:rPr>
        <w:t>:</w:t>
      </w:r>
      <w:r>
        <w:rPr>
          <w:rFonts w:ascii="Arial" w:hAnsi="Arial" w:cs="Arial"/>
          <w:sz w:val="48"/>
          <w:szCs w:val="48"/>
        </w:rPr>
        <w:t xml:space="preserve"> Largest Box of 1s</w:t>
      </w:r>
      <w:r w:rsidR="00F96963" w:rsidRPr="0081495C">
        <w:rPr>
          <w:rFonts w:ascii="Arial" w:hAnsi="Arial" w:cs="Arial"/>
          <w:b/>
          <w:sz w:val="48"/>
          <w:szCs w:val="48"/>
        </w:rPr>
        <w:t xml:space="preserve"> </w:t>
      </w:r>
    </w:p>
    <w:p w14:paraId="6609F9A2" w14:textId="77777777" w:rsidR="00F96963" w:rsidRPr="0081495C" w:rsidRDefault="00F96963" w:rsidP="00F96963">
      <w:pPr>
        <w:pStyle w:val="NoSpacing"/>
        <w:rPr>
          <w:rFonts w:ascii="Arial" w:hAnsi="Arial" w:cs="Arial"/>
          <w:b/>
        </w:rPr>
      </w:pPr>
    </w:p>
    <w:p w14:paraId="27BAB7B6" w14:textId="77777777" w:rsidR="00F96963" w:rsidRPr="0081495C" w:rsidRDefault="00F96963" w:rsidP="00F96963">
      <w:pPr>
        <w:pStyle w:val="NoSpacing"/>
        <w:rPr>
          <w:rFonts w:ascii="Arial" w:hAnsi="Arial" w:cs="Arial"/>
          <w:b/>
        </w:rPr>
      </w:pPr>
    </w:p>
    <w:p w14:paraId="41267E42" w14:textId="77777777" w:rsidR="00F96963" w:rsidRPr="0081495C" w:rsidRDefault="00F96963" w:rsidP="00F96963">
      <w:pPr>
        <w:pStyle w:val="NoSpacing"/>
        <w:rPr>
          <w:rFonts w:ascii="Arial" w:hAnsi="Arial" w:cs="Arial"/>
          <w:b/>
        </w:rPr>
      </w:pPr>
    </w:p>
    <w:p w14:paraId="7CC68C34" w14:textId="77777777" w:rsidR="00F96963" w:rsidRPr="0081495C" w:rsidRDefault="00F96963" w:rsidP="00F96963">
      <w:pPr>
        <w:pStyle w:val="NoSpacing"/>
        <w:rPr>
          <w:rFonts w:ascii="Arial" w:hAnsi="Arial" w:cs="Arial"/>
          <w:b/>
        </w:rPr>
      </w:pPr>
    </w:p>
    <w:p w14:paraId="67FDAC1C" w14:textId="35F06FE2"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001B4849">
        <w:rPr>
          <w:rFonts w:ascii="Arial" w:hAnsi="Arial" w:cs="Arial"/>
          <w:b/>
          <w:sz w:val="28"/>
        </w:rPr>
        <w:t xml:space="preserve"> Petar Otovic</w:t>
      </w:r>
    </w:p>
    <w:p w14:paraId="09C0ACE1" w14:textId="42CD83C3"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001B4849">
        <w:rPr>
          <w:rFonts w:ascii="Arial" w:hAnsi="Arial" w:cs="Arial"/>
          <w:b/>
          <w:sz w:val="28"/>
        </w:rPr>
        <w:t xml:space="preserve"> 5460</w:t>
      </w:r>
    </w:p>
    <w:p w14:paraId="3FB4ED22" w14:textId="122E23A0"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001B4849">
        <w:rPr>
          <w:rFonts w:ascii="Arial" w:hAnsi="Arial" w:cs="Arial"/>
          <w:b/>
          <w:sz w:val="28"/>
        </w:rPr>
        <w:t xml:space="preserve"> 18/4/2024</w:t>
      </w:r>
    </w:p>
    <w:p w14:paraId="4B7B730A" w14:textId="77777777" w:rsidR="00932BC3" w:rsidRDefault="00932BC3" w:rsidP="00F96963">
      <w:pPr>
        <w:pStyle w:val="NoSpacing"/>
        <w:spacing w:line="360" w:lineRule="auto"/>
        <w:rPr>
          <w:rFonts w:ascii="Arial" w:hAnsi="Arial" w:cs="Arial"/>
          <w:b/>
          <w:sz w:val="28"/>
        </w:rPr>
      </w:pPr>
    </w:p>
    <w:p w14:paraId="45261637" w14:textId="70407E26" w:rsidR="00932BC3" w:rsidRDefault="00932BC3" w:rsidP="00F96963">
      <w:pPr>
        <w:pStyle w:val="NoSpacing"/>
        <w:spacing w:line="360" w:lineRule="auto"/>
        <w:rPr>
          <w:rFonts w:ascii="Arial" w:hAnsi="Arial" w:cs="Arial"/>
          <w:bCs/>
          <w:sz w:val="28"/>
        </w:rPr>
      </w:pPr>
      <w:r>
        <w:rPr>
          <w:rFonts w:ascii="Arial" w:hAnsi="Arial" w:cs="Arial"/>
          <w:bCs/>
          <w:sz w:val="28"/>
        </w:rPr>
        <w:t>Profesor: Milena Bogdanovic</w:t>
      </w:r>
    </w:p>
    <w:p w14:paraId="7749095A" w14:textId="27F5C89E" w:rsidR="00932BC3" w:rsidRPr="00932BC3" w:rsidRDefault="00932BC3" w:rsidP="00F96963">
      <w:pPr>
        <w:pStyle w:val="NoSpacing"/>
        <w:spacing w:line="360" w:lineRule="auto"/>
        <w:rPr>
          <w:rFonts w:ascii="Arial" w:hAnsi="Arial" w:cs="Arial"/>
          <w:bCs/>
          <w:sz w:val="28"/>
        </w:rPr>
      </w:pPr>
      <w:r>
        <w:rPr>
          <w:rFonts w:ascii="Arial" w:hAnsi="Arial" w:cs="Arial"/>
          <w:bCs/>
          <w:sz w:val="28"/>
        </w:rPr>
        <w:t>Asistent: Uros Lazarevic</w:t>
      </w:r>
    </w:p>
    <w:p w14:paraId="1AFA1070" w14:textId="77777777" w:rsidR="00C1168B" w:rsidRDefault="00C1168B" w:rsidP="00F96963">
      <w:pPr>
        <w:pStyle w:val="NoSpacing"/>
        <w:spacing w:line="360" w:lineRule="auto"/>
        <w:rPr>
          <w:rFonts w:ascii="Arial" w:hAnsi="Arial" w:cs="Arial"/>
          <w:b/>
          <w:sz w:val="28"/>
        </w:rPr>
      </w:pPr>
    </w:p>
    <w:p w14:paraId="06555F6C" w14:textId="77777777" w:rsidR="0081495C" w:rsidRDefault="0081495C" w:rsidP="0081495C">
      <w:pPr>
        <w:pStyle w:val="NoSpacing"/>
      </w:pPr>
    </w:p>
    <w:p w14:paraId="143A77B2" w14:textId="77777777" w:rsidR="00077EA0" w:rsidRPr="0081495C" w:rsidRDefault="0081495C" w:rsidP="0081495C">
      <w:pPr>
        <w:pStyle w:val="NoSpacing"/>
      </w:pPr>
      <w:r>
        <w:br w:type="page"/>
      </w:r>
    </w:p>
    <w:p w14:paraId="220EA9C1" w14:textId="6F3ED7BF" w:rsidR="00C54A9D" w:rsidRDefault="00932BC3" w:rsidP="00932BC3">
      <w:pPr>
        <w:pStyle w:val="Heading1"/>
        <w:shd w:val="clear" w:color="auto" w:fill="C00000"/>
        <w:rPr>
          <w:color w:val="FFFFFF" w:themeColor="background1"/>
        </w:rPr>
      </w:pPr>
      <w:r>
        <w:rPr>
          <w:color w:val="FFFFFF" w:themeColor="background1"/>
        </w:rPr>
        <w:lastRenderedPageBreak/>
        <w:t>1. Uvod u projekat</w:t>
      </w:r>
    </w:p>
    <w:p w14:paraId="2DD966BC" w14:textId="31CDDD04" w:rsidR="00932BC3" w:rsidRPr="00932BC3" w:rsidRDefault="00932BC3" w:rsidP="00932BC3">
      <w:pPr>
        <w:rPr>
          <w:b/>
          <w:bCs/>
          <w:sz w:val="28"/>
          <w:szCs w:val="28"/>
        </w:rPr>
      </w:pPr>
      <w:r w:rsidRPr="00932BC3">
        <w:rPr>
          <w:b/>
          <w:bCs/>
          <w:sz w:val="28"/>
          <w:szCs w:val="28"/>
        </w:rPr>
        <w:t>1.1 Tekst zadatka:</w:t>
      </w:r>
    </w:p>
    <w:p w14:paraId="27930C89" w14:textId="313A2DFD" w:rsidR="0018646E" w:rsidRDefault="00932BC3" w:rsidP="0018646E">
      <w:pPr>
        <w:rPr>
          <w:sz w:val="28"/>
          <w:szCs w:val="28"/>
        </w:rPr>
      </w:pPr>
      <w:r w:rsidRPr="00932BC3">
        <w:rPr>
          <w:sz w:val="28"/>
          <w:szCs w:val="28"/>
        </w:rPr>
        <w:t>Moj projektni zadatak je da napravim algoritam koji ce pronalaziti najveci pravougaonik ili kocku sa svim jedinicama u matrici MxM duzine. Algoritam je napravljen u programskom jeziku Java i izvrsavace se u konzoli aplikacije.</w:t>
      </w:r>
    </w:p>
    <w:p w14:paraId="70D67F7E" w14:textId="77777777" w:rsidR="00932BC3" w:rsidRPr="00932BC3" w:rsidRDefault="00932BC3" w:rsidP="0018646E">
      <w:pPr>
        <w:rPr>
          <w:sz w:val="28"/>
          <w:szCs w:val="28"/>
        </w:rPr>
      </w:pPr>
    </w:p>
    <w:p w14:paraId="30285DCE" w14:textId="0C8C7327" w:rsidR="00932BC3" w:rsidRDefault="00932BC3" w:rsidP="0018646E">
      <w:pPr>
        <w:rPr>
          <w:b/>
          <w:bCs/>
          <w:sz w:val="28"/>
          <w:szCs w:val="28"/>
        </w:rPr>
      </w:pPr>
      <w:r w:rsidRPr="00932BC3">
        <w:rPr>
          <w:b/>
          <w:bCs/>
          <w:sz w:val="28"/>
          <w:szCs w:val="28"/>
        </w:rPr>
        <w:t>1.2 Arhitektura zadatka:</w:t>
      </w:r>
    </w:p>
    <w:p w14:paraId="64C18EEE" w14:textId="3D3C2B86" w:rsidR="00932BC3" w:rsidRDefault="00BA34BC" w:rsidP="0018646E">
      <w:pPr>
        <w:rPr>
          <w:sz w:val="28"/>
          <w:szCs w:val="28"/>
        </w:rPr>
      </w:pPr>
      <w:r>
        <w:rPr>
          <w:sz w:val="28"/>
          <w:szCs w:val="28"/>
        </w:rPr>
        <w:t xml:space="preserve">Zadatak je vrlo jednostavan i sastoji se iz 3 fajla ukupno. Glavni program ce se izvrsavati, naravno, u </w:t>
      </w:r>
      <w:r w:rsidRPr="00BA34BC">
        <w:rPr>
          <w:b/>
          <w:bCs/>
          <w:sz w:val="28"/>
          <w:szCs w:val="28"/>
        </w:rPr>
        <w:t>Main.java</w:t>
      </w:r>
      <w:r>
        <w:rPr>
          <w:sz w:val="28"/>
          <w:szCs w:val="28"/>
        </w:rPr>
        <w:t xml:space="preserve"> klasi gde se pozivaju metode. Glavna logika celog zadatka se nalazi u fajlu </w:t>
      </w:r>
      <w:r w:rsidRPr="00BA34BC">
        <w:rPr>
          <w:b/>
          <w:bCs/>
          <w:sz w:val="28"/>
          <w:szCs w:val="28"/>
        </w:rPr>
        <w:t>CustomAlgorithm.java</w:t>
      </w:r>
      <w:r>
        <w:rPr>
          <w:b/>
          <w:bCs/>
          <w:sz w:val="28"/>
          <w:szCs w:val="28"/>
        </w:rPr>
        <w:t xml:space="preserve">, </w:t>
      </w:r>
      <w:r>
        <w:rPr>
          <w:sz w:val="28"/>
          <w:szCs w:val="28"/>
        </w:rPr>
        <w:t>gde se nalaze metode i sam algoritam za pronalazenje najveceg pravougaonika popunjenog jednicima. Postoji i fajl Utils.java koji sadrzi pomocne metode za rad sa matricom, kao sto je stampanje matrice i validacija polja matrice.</w:t>
      </w:r>
    </w:p>
    <w:p w14:paraId="474ECC90" w14:textId="77777777" w:rsidR="00BA34BC" w:rsidRDefault="00BA34BC" w:rsidP="0018646E">
      <w:pPr>
        <w:rPr>
          <w:sz w:val="28"/>
          <w:szCs w:val="28"/>
        </w:rPr>
      </w:pPr>
    </w:p>
    <w:p w14:paraId="2CC7A093" w14:textId="0C74EB2D" w:rsidR="00BA34BC" w:rsidRDefault="00BA34BC" w:rsidP="0018646E">
      <w:pPr>
        <w:rPr>
          <w:sz w:val="28"/>
          <w:szCs w:val="28"/>
        </w:rPr>
      </w:pPr>
      <w:r>
        <w:rPr>
          <w:sz w:val="28"/>
          <w:szCs w:val="28"/>
        </w:rPr>
        <w:t>Aplikacija je zamisljena tako da kada se pokrene program, korisniku se nude 2 opcije. Prva opcija je rucno unosenje matrice (tezak smor), gde ako korisnik izabere ovu opciju, prikazace mu se poruka na konzoli da izabere dimenzije matrice. Dimenzija se unosi samo jednom zato sto je matrica velicine MxM i nakon toga korisnik popunjava polja matrice unosenjem stringa u formatu 1,1,0,1.... gde ce se kasnije obraditi ovaj ulaz i smestiti u odgovarajuca polja matrice. U slucaju neispravnog unosa, program ce baciti Exception. Nakon popunjene matrice, uneta matrica se stampa a nakon toga se izvrsava algoritam za pronalazenje najveceg pravougaonika ili kocke. Nakon izvrsenog algirtma prikazuje se poruka sa najvecim dimenzijama pravougoanika ako postoji. Prikazuje se i vreme izvrsenja algoritma, sto su obicno nanosekunde.</w:t>
      </w:r>
    </w:p>
    <w:p w14:paraId="41D83121" w14:textId="77777777" w:rsidR="00BA34BC" w:rsidRDefault="00BA34BC" w:rsidP="0018646E">
      <w:pPr>
        <w:rPr>
          <w:sz w:val="28"/>
          <w:szCs w:val="28"/>
        </w:rPr>
      </w:pPr>
    </w:p>
    <w:p w14:paraId="71691D6E" w14:textId="328E184F" w:rsidR="00BA34BC" w:rsidRDefault="00BA34BC" w:rsidP="0018646E">
      <w:pPr>
        <w:rPr>
          <w:sz w:val="28"/>
          <w:szCs w:val="28"/>
        </w:rPr>
      </w:pPr>
      <w:r>
        <w:rPr>
          <w:sz w:val="28"/>
          <w:szCs w:val="28"/>
        </w:rPr>
        <w:t>Druga opcija koju moze da izabere korisnik, je opcija da se matrica sama generise</w:t>
      </w:r>
      <w:r w:rsidR="008D28F5">
        <w:rPr>
          <w:sz w:val="28"/>
          <w:szCs w:val="28"/>
        </w:rPr>
        <w:t xml:space="preserve">. Velicina generisane matrice moze da bude izmedju 5 i 15, ovo ogranicenje je stavljeno zbog preglednosti kada se stampa matrica, medjutim, po potrebi, moze se lako izmeniti u </w:t>
      </w:r>
      <w:r w:rsidR="008D28F5">
        <w:rPr>
          <w:b/>
          <w:bCs/>
          <w:sz w:val="28"/>
          <w:szCs w:val="28"/>
        </w:rPr>
        <w:t xml:space="preserve">Main.java </w:t>
      </w:r>
      <w:r w:rsidR="008D28F5">
        <w:rPr>
          <w:sz w:val="28"/>
          <w:szCs w:val="28"/>
        </w:rPr>
        <w:t>klasi. Nakon genersianja matrica, ona ce se prikazati a zatim prikazati i dimenzija pronadjenog pravougaonika kao i vreme izvrsenja.</w:t>
      </w:r>
    </w:p>
    <w:p w14:paraId="1D2C42B3" w14:textId="77777777" w:rsidR="008D28F5" w:rsidRDefault="008D28F5" w:rsidP="0018646E">
      <w:pPr>
        <w:rPr>
          <w:sz w:val="28"/>
          <w:szCs w:val="28"/>
        </w:rPr>
      </w:pPr>
    </w:p>
    <w:p w14:paraId="262139A9" w14:textId="0024F1EA" w:rsidR="001B6BEE" w:rsidRPr="001B6BEE" w:rsidRDefault="001B6BEE" w:rsidP="001B6BEE">
      <w:pPr>
        <w:pStyle w:val="Heading1"/>
        <w:shd w:val="clear" w:color="auto" w:fill="C00000"/>
        <w:rPr>
          <w:color w:val="FFFFFF" w:themeColor="background1"/>
        </w:rPr>
      </w:pPr>
      <w:r>
        <w:rPr>
          <w:color w:val="FFFFFF" w:themeColor="background1"/>
        </w:rPr>
        <w:lastRenderedPageBreak/>
        <w:t>2. Klase i metode</w:t>
      </w:r>
    </w:p>
    <w:p w14:paraId="1A535FA4" w14:textId="449FB6EC" w:rsidR="008D28F5" w:rsidRPr="00877157" w:rsidRDefault="00877157" w:rsidP="0018646E">
      <w:pPr>
        <w:rPr>
          <w:b/>
          <w:bCs/>
          <w:sz w:val="28"/>
          <w:szCs w:val="28"/>
        </w:rPr>
      </w:pPr>
      <w:r>
        <w:rPr>
          <w:b/>
          <w:bCs/>
          <w:sz w:val="28"/>
          <w:szCs w:val="28"/>
        </w:rPr>
        <w:t>- Main.java</w:t>
      </w:r>
    </w:p>
    <w:p w14:paraId="5D646385" w14:textId="7EA6B758" w:rsidR="008D28F5" w:rsidRDefault="008D28F5" w:rsidP="0018646E">
      <w:pPr>
        <w:rPr>
          <w:sz w:val="28"/>
          <w:szCs w:val="28"/>
        </w:rPr>
      </w:pPr>
      <w:r>
        <w:rPr>
          <w:noProof/>
          <w:sz w:val="28"/>
          <w:szCs w:val="28"/>
        </w:rPr>
        <w:drawing>
          <wp:inline distT="0" distB="0" distL="0" distR="0" wp14:anchorId="1350A62D" wp14:editId="02C9469D">
            <wp:extent cx="4579620" cy="980440"/>
            <wp:effectExtent l="0" t="0" r="0" b="0"/>
            <wp:docPr id="10412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980440"/>
                    </a:xfrm>
                    <a:prstGeom prst="rect">
                      <a:avLst/>
                    </a:prstGeom>
                    <a:noFill/>
                    <a:ln>
                      <a:noFill/>
                    </a:ln>
                  </pic:spPr>
                </pic:pic>
              </a:graphicData>
            </a:graphic>
          </wp:inline>
        </w:drawing>
      </w:r>
    </w:p>
    <w:p w14:paraId="644A9028" w14:textId="7D9CFB6D" w:rsidR="008D28F5" w:rsidRDefault="008D28F5" w:rsidP="0018646E">
      <w:pPr>
        <w:rPr>
          <w:sz w:val="28"/>
          <w:szCs w:val="28"/>
        </w:rPr>
      </w:pPr>
      <w:r>
        <w:rPr>
          <w:sz w:val="28"/>
          <w:szCs w:val="28"/>
        </w:rPr>
        <w:t>Na pocetku Main.java klase se naravno bira opcija. 1. opcija da korisnik sam unese matricu, 2. da se matrica sama izgenerise.</w:t>
      </w:r>
    </w:p>
    <w:p w14:paraId="18C82C65" w14:textId="5E59E756" w:rsidR="008D28F5" w:rsidRDefault="008D28F5" w:rsidP="0018646E">
      <w:pPr>
        <w:rPr>
          <w:sz w:val="28"/>
          <w:szCs w:val="28"/>
        </w:rPr>
      </w:pPr>
      <w:r>
        <w:rPr>
          <w:noProof/>
          <w:sz w:val="28"/>
          <w:szCs w:val="28"/>
        </w:rPr>
        <w:drawing>
          <wp:inline distT="0" distB="0" distL="0" distR="0" wp14:anchorId="3F10FE41" wp14:editId="6A446EC2">
            <wp:extent cx="5756910" cy="3935730"/>
            <wp:effectExtent l="0" t="0" r="0" b="7620"/>
            <wp:docPr id="808772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935730"/>
                    </a:xfrm>
                    <a:prstGeom prst="rect">
                      <a:avLst/>
                    </a:prstGeom>
                    <a:noFill/>
                    <a:ln>
                      <a:noFill/>
                    </a:ln>
                  </pic:spPr>
                </pic:pic>
              </a:graphicData>
            </a:graphic>
          </wp:inline>
        </w:drawing>
      </w:r>
    </w:p>
    <w:p w14:paraId="7783D8DA" w14:textId="4EF392C9" w:rsidR="008D28F5" w:rsidRDefault="008D28F5" w:rsidP="0018646E">
      <w:pPr>
        <w:rPr>
          <w:sz w:val="28"/>
          <w:szCs w:val="28"/>
        </w:rPr>
      </w:pPr>
      <w:r>
        <w:rPr>
          <w:sz w:val="28"/>
          <w:szCs w:val="28"/>
        </w:rPr>
        <w:t xml:space="preserve">Ako se izabere opcija jedan, unosi se dimenzija matrice (linija 17), u slucaju neispravnog unosa baca se Exception. Nakon toga sledi deklaracija matrice sa unetim dimenzijama (linija 23). Nakon toga se u prvom for loop-u (linija 25) popunjava jedan po jedan red matrice. U drugom for loop-u se parsira uneta vrednost za dati red matrice i smesta u matricu naravno. Nakon toga, zbog mogucih gresaka u rucnom popunjavanju matrice, mora se proveriti svaka vrednost u matrici u slucaju da nije jednaka 1 ili 0. Poziva se metoda iz klase </w:t>
      </w:r>
      <w:r>
        <w:rPr>
          <w:b/>
          <w:bCs/>
          <w:sz w:val="28"/>
          <w:szCs w:val="28"/>
        </w:rPr>
        <w:t>Utils</w:t>
      </w:r>
      <w:r w:rsidR="002E560F">
        <w:rPr>
          <w:b/>
          <w:bCs/>
          <w:sz w:val="28"/>
          <w:szCs w:val="28"/>
        </w:rPr>
        <w:t xml:space="preserve">, </w:t>
      </w:r>
      <w:r w:rsidR="002E560F" w:rsidRPr="00C27909">
        <w:rPr>
          <w:b/>
          <w:bCs/>
          <w:sz w:val="28"/>
          <w:szCs w:val="28"/>
        </w:rPr>
        <w:t>checkRowValues</w:t>
      </w:r>
      <w:r w:rsidR="002E560F">
        <w:rPr>
          <w:sz w:val="28"/>
          <w:szCs w:val="28"/>
        </w:rPr>
        <w:t>.</w:t>
      </w:r>
      <w:r w:rsidR="002E560F">
        <w:rPr>
          <w:b/>
          <w:bCs/>
          <w:sz w:val="28"/>
          <w:szCs w:val="28"/>
        </w:rPr>
        <w:t xml:space="preserve"> </w:t>
      </w:r>
    </w:p>
    <w:p w14:paraId="425162DB" w14:textId="2364B2EB" w:rsidR="002E560F" w:rsidRDefault="002E560F" w:rsidP="0018646E">
      <w:pPr>
        <w:rPr>
          <w:sz w:val="28"/>
          <w:szCs w:val="28"/>
        </w:rPr>
      </w:pPr>
      <w:r>
        <w:rPr>
          <w:sz w:val="28"/>
          <w:szCs w:val="28"/>
        </w:rPr>
        <w:lastRenderedPageBreak/>
        <w:t xml:space="preserve">Nakon toga matrica se stampa isto metodom iz klase </w:t>
      </w:r>
      <w:r>
        <w:rPr>
          <w:b/>
          <w:bCs/>
          <w:sz w:val="28"/>
          <w:szCs w:val="28"/>
        </w:rPr>
        <w:t xml:space="preserve">Utils, </w:t>
      </w:r>
      <w:r>
        <w:rPr>
          <w:sz w:val="28"/>
          <w:szCs w:val="28"/>
        </w:rPr>
        <w:t>printMatrix, koja stampa matricu.</w:t>
      </w:r>
    </w:p>
    <w:p w14:paraId="0974875E" w14:textId="0C0CDDF5" w:rsidR="002E560F" w:rsidRDefault="002E560F" w:rsidP="0018646E">
      <w:pPr>
        <w:rPr>
          <w:b/>
          <w:bCs/>
          <w:sz w:val="28"/>
          <w:szCs w:val="28"/>
        </w:rPr>
      </w:pPr>
      <w:r>
        <w:rPr>
          <w:sz w:val="28"/>
          <w:szCs w:val="28"/>
        </w:rPr>
        <w:t>Na kraju naravno, poziva se algoritam koji pronalazi najveci pravougaonik</w:t>
      </w:r>
      <w:r w:rsidR="00C27909">
        <w:rPr>
          <w:sz w:val="28"/>
          <w:szCs w:val="28"/>
        </w:rPr>
        <w:t xml:space="preserve">, metoda </w:t>
      </w:r>
      <w:r w:rsidR="00C27909" w:rsidRPr="00C27909">
        <w:rPr>
          <w:b/>
          <w:bCs/>
          <w:sz w:val="28"/>
          <w:szCs w:val="28"/>
        </w:rPr>
        <w:t>max</w:t>
      </w:r>
      <w:r w:rsidR="00C27909">
        <w:rPr>
          <w:sz w:val="28"/>
          <w:szCs w:val="28"/>
        </w:rPr>
        <w:t xml:space="preserve"> (</w:t>
      </w:r>
      <w:r w:rsidR="00481CDB">
        <w:rPr>
          <w:sz w:val="28"/>
          <w:szCs w:val="28"/>
        </w:rPr>
        <w:t>imenovanje metoda intuitivnost level 100</w:t>
      </w:r>
      <w:r w:rsidR="00C27909">
        <w:rPr>
          <w:sz w:val="28"/>
          <w:szCs w:val="28"/>
        </w:rPr>
        <w:t xml:space="preserve">) iz klase </w:t>
      </w:r>
      <w:r w:rsidR="00C27909">
        <w:rPr>
          <w:b/>
          <w:bCs/>
          <w:sz w:val="28"/>
          <w:szCs w:val="28"/>
        </w:rPr>
        <w:t>CustomAlgorithm.</w:t>
      </w:r>
    </w:p>
    <w:p w14:paraId="1DDB98F5" w14:textId="77777777" w:rsidR="00C27909" w:rsidRPr="00C27909" w:rsidRDefault="00C27909" w:rsidP="0018646E">
      <w:pPr>
        <w:rPr>
          <w:sz w:val="28"/>
          <w:szCs w:val="28"/>
        </w:rPr>
      </w:pPr>
    </w:p>
    <w:p w14:paraId="5B2CFC3D" w14:textId="0DBA16BB" w:rsidR="000C04F8" w:rsidRDefault="00877157" w:rsidP="009D240E">
      <w:pPr>
        <w:rPr>
          <w:rFonts w:ascii="Arial" w:hAnsi="Arial" w:cs="Arial"/>
        </w:rPr>
      </w:pPr>
      <w:r>
        <w:rPr>
          <w:rFonts w:ascii="Arial" w:hAnsi="Arial" w:cs="Arial"/>
          <w:noProof/>
        </w:rPr>
        <w:drawing>
          <wp:inline distT="0" distB="0" distL="0" distR="0" wp14:anchorId="6C9B4DB8" wp14:editId="765749E0">
            <wp:extent cx="5756910" cy="2202180"/>
            <wp:effectExtent l="0" t="0" r="0" b="7620"/>
            <wp:docPr id="1780957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202180"/>
                    </a:xfrm>
                    <a:prstGeom prst="rect">
                      <a:avLst/>
                    </a:prstGeom>
                    <a:noFill/>
                    <a:ln>
                      <a:noFill/>
                    </a:ln>
                  </pic:spPr>
                </pic:pic>
              </a:graphicData>
            </a:graphic>
          </wp:inline>
        </w:drawing>
      </w:r>
    </w:p>
    <w:p w14:paraId="18973EBB" w14:textId="77777777" w:rsidR="00877157" w:rsidRDefault="00877157" w:rsidP="009D240E">
      <w:pPr>
        <w:rPr>
          <w:rFonts w:ascii="Arial" w:hAnsi="Arial" w:cs="Arial"/>
        </w:rPr>
      </w:pPr>
    </w:p>
    <w:p w14:paraId="41644878" w14:textId="77106E07" w:rsidR="00877157" w:rsidRDefault="00877157" w:rsidP="009D240E">
      <w:pPr>
        <w:rPr>
          <w:rFonts w:ascii="Arial" w:hAnsi="Arial" w:cs="Arial"/>
          <w:sz w:val="28"/>
          <w:szCs w:val="28"/>
        </w:rPr>
      </w:pPr>
      <w:r w:rsidRPr="00877157">
        <w:rPr>
          <w:rFonts w:ascii="Arial" w:hAnsi="Arial" w:cs="Arial"/>
          <w:sz w:val="28"/>
          <w:szCs w:val="28"/>
        </w:rPr>
        <w:t xml:space="preserve">U slucaju da je </w:t>
      </w:r>
      <w:r>
        <w:rPr>
          <w:rFonts w:ascii="Arial" w:hAnsi="Arial" w:cs="Arial"/>
          <w:sz w:val="28"/>
          <w:szCs w:val="28"/>
        </w:rPr>
        <w:t xml:space="preserve">izabrana opcija 2, tj. Opcija gde ce program sam napraviti matricu, generise se nasumicno dimezija matrica (linija 38). Nakon toga sledi popunjavanje matrice nulama i jedinicama (linija 42). </w:t>
      </w:r>
    </w:p>
    <w:p w14:paraId="01A1B3D6" w14:textId="6CB453D3" w:rsidR="00877157" w:rsidRDefault="00877157" w:rsidP="009D240E">
      <w:pPr>
        <w:rPr>
          <w:rFonts w:ascii="Arial" w:hAnsi="Arial" w:cs="Arial"/>
          <w:sz w:val="28"/>
          <w:szCs w:val="28"/>
        </w:rPr>
      </w:pPr>
      <w:r>
        <w:rPr>
          <w:rFonts w:ascii="Arial" w:hAnsi="Arial" w:cs="Arial"/>
          <w:sz w:val="28"/>
          <w:szCs w:val="28"/>
        </w:rPr>
        <w:t>Nakon toga matrica se prikazuje, kako bi vizuelizovali generisanu matricu (linija 44). I na kraju se poziva algoritam za pronalazenje najveceg pravougaonika (linija 46).</w:t>
      </w:r>
    </w:p>
    <w:p w14:paraId="00D01E74" w14:textId="280EC37B" w:rsidR="00877157" w:rsidRDefault="00877157" w:rsidP="009D240E">
      <w:pPr>
        <w:rPr>
          <w:rFonts w:ascii="Arial" w:hAnsi="Arial" w:cs="Arial"/>
          <w:sz w:val="28"/>
          <w:szCs w:val="28"/>
        </w:rPr>
      </w:pPr>
      <w:r>
        <w:rPr>
          <w:rFonts w:ascii="Arial" w:hAnsi="Arial" w:cs="Arial"/>
          <w:sz w:val="28"/>
          <w:szCs w:val="28"/>
        </w:rPr>
        <w:t>U slucaju da je broj izabrane opcija neispravan bacice se Exception.</w:t>
      </w:r>
    </w:p>
    <w:p w14:paraId="6BB4634A" w14:textId="1BDA2E75" w:rsidR="00877157" w:rsidRDefault="00877157" w:rsidP="009D240E">
      <w:pPr>
        <w:rPr>
          <w:rFonts w:ascii="Arial" w:hAnsi="Arial" w:cs="Arial"/>
          <w:sz w:val="28"/>
          <w:szCs w:val="28"/>
        </w:rPr>
      </w:pPr>
    </w:p>
    <w:p w14:paraId="35DAF6DE" w14:textId="69AD06BD" w:rsidR="00877157" w:rsidRDefault="00877157" w:rsidP="00877157">
      <w:pPr>
        <w:pStyle w:val="ListParagraph"/>
        <w:numPr>
          <w:ilvl w:val="0"/>
          <w:numId w:val="3"/>
        </w:numPr>
        <w:rPr>
          <w:rFonts w:ascii="Arial" w:hAnsi="Arial" w:cs="Arial"/>
          <w:b/>
          <w:bCs/>
          <w:sz w:val="28"/>
          <w:szCs w:val="28"/>
        </w:rPr>
      </w:pPr>
      <w:r>
        <w:rPr>
          <w:rFonts w:ascii="Arial" w:hAnsi="Arial" w:cs="Arial"/>
          <w:b/>
          <w:bCs/>
          <w:sz w:val="28"/>
          <w:szCs w:val="28"/>
        </w:rPr>
        <w:t>Utils.java:</w:t>
      </w:r>
    </w:p>
    <w:p w14:paraId="4BCF8E04" w14:textId="48A42CAB" w:rsidR="00877157" w:rsidRDefault="006723A3" w:rsidP="006723A3">
      <w:pPr>
        <w:rPr>
          <w:rFonts w:ascii="Arial" w:hAnsi="Arial" w:cs="Arial"/>
          <w:sz w:val="28"/>
          <w:szCs w:val="28"/>
        </w:rPr>
      </w:pPr>
      <w:r>
        <w:rPr>
          <w:rFonts w:ascii="Arial" w:hAnsi="Arial" w:cs="Arial"/>
          <w:sz w:val="28"/>
          <w:szCs w:val="28"/>
        </w:rPr>
        <w:t>Ovo je klasa koja sadrzi 2 pomocne metode.</w:t>
      </w:r>
    </w:p>
    <w:p w14:paraId="3F56321C" w14:textId="6169958D" w:rsidR="006723A3" w:rsidRDefault="006723A3" w:rsidP="006723A3">
      <w:pPr>
        <w:rPr>
          <w:rFonts w:ascii="Arial" w:hAnsi="Arial" w:cs="Arial"/>
          <w:sz w:val="28"/>
          <w:szCs w:val="28"/>
        </w:rPr>
      </w:pPr>
      <w:r>
        <w:rPr>
          <w:rFonts w:ascii="Arial" w:hAnsi="Arial" w:cs="Arial"/>
          <w:noProof/>
          <w:sz w:val="28"/>
          <w:szCs w:val="28"/>
        </w:rPr>
        <w:drawing>
          <wp:inline distT="0" distB="0" distL="0" distR="0" wp14:anchorId="683A6ACC" wp14:editId="1871D0F2">
            <wp:extent cx="5756910" cy="1097280"/>
            <wp:effectExtent l="0" t="0" r="0" b="7620"/>
            <wp:docPr id="7667298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097280"/>
                    </a:xfrm>
                    <a:prstGeom prst="rect">
                      <a:avLst/>
                    </a:prstGeom>
                    <a:noFill/>
                    <a:ln>
                      <a:noFill/>
                    </a:ln>
                  </pic:spPr>
                </pic:pic>
              </a:graphicData>
            </a:graphic>
          </wp:inline>
        </w:drawing>
      </w:r>
    </w:p>
    <w:p w14:paraId="1C3CDBBA" w14:textId="67E580B3" w:rsidR="006723A3" w:rsidRDefault="006723A3" w:rsidP="006723A3">
      <w:pPr>
        <w:rPr>
          <w:rFonts w:ascii="Arial" w:hAnsi="Arial" w:cs="Arial"/>
          <w:sz w:val="28"/>
          <w:szCs w:val="28"/>
        </w:rPr>
      </w:pPr>
      <w:r>
        <w:rPr>
          <w:rFonts w:ascii="Arial" w:hAnsi="Arial" w:cs="Arial"/>
          <w:sz w:val="28"/>
          <w:szCs w:val="28"/>
        </w:rPr>
        <w:t>Prva metoda je za proveru svakog polja matrice, tj. Provera da li je vrednost polja 1 ili 0.</w:t>
      </w:r>
      <w:r w:rsidR="003A4DC4">
        <w:rPr>
          <w:rFonts w:ascii="Arial" w:hAnsi="Arial" w:cs="Arial"/>
          <w:sz w:val="28"/>
          <w:szCs w:val="28"/>
        </w:rPr>
        <w:t xml:space="preserve"> U slucaju da nije baca se Exception.</w:t>
      </w:r>
    </w:p>
    <w:p w14:paraId="624C2A3A" w14:textId="77777777" w:rsidR="003A4DC4" w:rsidRDefault="003A4DC4" w:rsidP="006723A3">
      <w:pPr>
        <w:rPr>
          <w:rFonts w:ascii="Arial" w:hAnsi="Arial" w:cs="Arial"/>
          <w:sz w:val="28"/>
          <w:szCs w:val="28"/>
        </w:rPr>
      </w:pPr>
    </w:p>
    <w:p w14:paraId="6741AACB" w14:textId="704DC4A8" w:rsidR="003A4DC4" w:rsidRDefault="003A4DC4" w:rsidP="006723A3">
      <w:pPr>
        <w:rPr>
          <w:rFonts w:ascii="Arial" w:hAnsi="Arial" w:cs="Arial"/>
          <w:sz w:val="28"/>
          <w:szCs w:val="28"/>
        </w:rPr>
      </w:pPr>
      <w:r>
        <w:rPr>
          <w:rFonts w:ascii="Arial" w:hAnsi="Arial" w:cs="Arial"/>
          <w:noProof/>
          <w:sz w:val="28"/>
          <w:szCs w:val="28"/>
        </w:rPr>
        <w:drawing>
          <wp:inline distT="0" distB="0" distL="0" distR="0" wp14:anchorId="7695915E" wp14:editId="4D0913EA">
            <wp:extent cx="5756910" cy="1755775"/>
            <wp:effectExtent l="0" t="0" r="0" b="0"/>
            <wp:docPr id="1833402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755775"/>
                    </a:xfrm>
                    <a:prstGeom prst="rect">
                      <a:avLst/>
                    </a:prstGeom>
                    <a:noFill/>
                    <a:ln>
                      <a:noFill/>
                    </a:ln>
                  </pic:spPr>
                </pic:pic>
              </a:graphicData>
            </a:graphic>
          </wp:inline>
        </w:drawing>
      </w:r>
    </w:p>
    <w:p w14:paraId="7459B8A5" w14:textId="62C4BDE9" w:rsidR="003A4DC4" w:rsidRDefault="003A4DC4" w:rsidP="006723A3">
      <w:pPr>
        <w:rPr>
          <w:rFonts w:ascii="Arial" w:hAnsi="Arial" w:cs="Arial"/>
          <w:sz w:val="28"/>
          <w:szCs w:val="28"/>
        </w:rPr>
      </w:pPr>
      <w:r>
        <w:rPr>
          <w:rFonts w:ascii="Arial" w:hAnsi="Arial" w:cs="Arial"/>
          <w:sz w:val="28"/>
          <w:szCs w:val="28"/>
        </w:rPr>
        <w:t>Druga metoda je jednostavna metoda za stampanje matrice.</w:t>
      </w:r>
    </w:p>
    <w:p w14:paraId="65B4D020" w14:textId="77777777" w:rsidR="003A4DC4" w:rsidRDefault="003A4DC4" w:rsidP="006723A3">
      <w:pPr>
        <w:rPr>
          <w:rFonts w:ascii="Arial" w:hAnsi="Arial" w:cs="Arial"/>
          <w:sz w:val="28"/>
          <w:szCs w:val="28"/>
        </w:rPr>
      </w:pPr>
    </w:p>
    <w:p w14:paraId="1A2D89A5" w14:textId="06AE7A46" w:rsidR="003A4DC4" w:rsidRDefault="003A4DC4" w:rsidP="003A4DC4">
      <w:pPr>
        <w:pStyle w:val="ListParagraph"/>
        <w:numPr>
          <w:ilvl w:val="0"/>
          <w:numId w:val="3"/>
        </w:numPr>
        <w:rPr>
          <w:rFonts w:ascii="Arial" w:hAnsi="Arial" w:cs="Arial"/>
          <w:b/>
          <w:bCs/>
          <w:sz w:val="28"/>
          <w:szCs w:val="28"/>
        </w:rPr>
      </w:pPr>
      <w:r>
        <w:rPr>
          <w:rFonts w:ascii="Arial" w:hAnsi="Arial" w:cs="Arial"/>
          <w:b/>
          <w:bCs/>
          <w:sz w:val="28"/>
          <w:szCs w:val="28"/>
        </w:rPr>
        <w:t>CustomAlgorithm.java:</w:t>
      </w:r>
    </w:p>
    <w:p w14:paraId="7AE837A3" w14:textId="47FC2752" w:rsidR="003A4DC4" w:rsidRDefault="003A4DC4" w:rsidP="003A4DC4">
      <w:pPr>
        <w:rPr>
          <w:rFonts w:ascii="Arial" w:hAnsi="Arial" w:cs="Arial"/>
          <w:sz w:val="28"/>
          <w:szCs w:val="28"/>
        </w:rPr>
      </w:pPr>
      <w:r>
        <w:rPr>
          <w:rFonts w:ascii="Arial" w:hAnsi="Arial" w:cs="Arial"/>
          <w:sz w:val="28"/>
          <w:szCs w:val="28"/>
        </w:rPr>
        <w:t xml:space="preserve">Ova klasa ima 3 staticke metode, od kojih su 2 </w:t>
      </w:r>
      <w:r>
        <w:rPr>
          <w:rFonts w:ascii="Arial" w:hAnsi="Arial" w:cs="Arial"/>
          <w:b/>
          <w:bCs/>
          <w:sz w:val="28"/>
          <w:szCs w:val="28"/>
        </w:rPr>
        <w:t xml:space="preserve">private </w:t>
      </w:r>
      <w:r>
        <w:rPr>
          <w:rFonts w:ascii="Arial" w:hAnsi="Arial" w:cs="Arial"/>
          <w:sz w:val="28"/>
          <w:szCs w:val="28"/>
        </w:rPr>
        <w:t xml:space="preserve">i jedna je </w:t>
      </w:r>
      <w:r>
        <w:rPr>
          <w:rFonts w:ascii="Arial" w:hAnsi="Arial" w:cs="Arial"/>
          <w:b/>
          <w:bCs/>
          <w:sz w:val="28"/>
          <w:szCs w:val="28"/>
        </w:rPr>
        <w:t xml:space="preserve">public. </w:t>
      </w:r>
    </w:p>
    <w:p w14:paraId="72D44F6D" w14:textId="626FD215" w:rsidR="003A4DC4" w:rsidRDefault="003A4DC4" w:rsidP="003A4DC4">
      <w:pPr>
        <w:rPr>
          <w:rFonts w:ascii="Arial" w:hAnsi="Arial" w:cs="Arial"/>
          <w:sz w:val="28"/>
          <w:szCs w:val="28"/>
        </w:rPr>
      </w:pPr>
      <w:r>
        <w:rPr>
          <w:rFonts w:ascii="Arial" w:hAnsi="Arial" w:cs="Arial"/>
          <w:noProof/>
          <w:sz w:val="28"/>
          <w:szCs w:val="28"/>
        </w:rPr>
        <w:drawing>
          <wp:inline distT="0" distB="0" distL="0" distR="0" wp14:anchorId="2E9471B9" wp14:editId="03189DF1">
            <wp:extent cx="5756910" cy="1390015"/>
            <wp:effectExtent l="0" t="0" r="0" b="635"/>
            <wp:docPr id="21335115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390015"/>
                    </a:xfrm>
                    <a:prstGeom prst="rect">
                      <a:avLst/>
                    </a:prstGeom>
                    <a:noFill/>
                    <a:ln>
                      <a:noFill/>
                    </a:ln>
                  </pic:spPr>
                </pic:pic>
              </a:graphicData>
            </a:graphic>
          </wp:inline>
        </w:drawing>
      </w:r>
    </w:p>
    <w:p w14:paraId="58AF25F6" w14:textId="29A00C58" w:rsidR="003A4DC4" w:rsidRDefault="003A4DC4" w:rsidP="003A4DC4">
      <w:pPr>
        <w:rPr>
          <w:rFonts w:ascii="Arial" w:hAnsi="Arial" w:cs="Arial"/>
          <w:sz w:val="28"/>
          <w:szCs w:val="28"/>
        </w:rPr>
      </w:pPr>
      <w:r>
        <w:rPr>
          <w:rFonts w:ascii="Arial" w:hAnsi="Arial" w:cs="Arial"/>
          <w:sz w:val="28"/>
          <w:szCs w:val="28"/>
        </w:rPr>
        <w:t xml:space="preserve">Ova public metoda poziva jednu funkciju za izvrsavanje algoritma, </w:t>
      </w:r>
      <w:r>
        <w:rPr>
          <w:rFonts w:ascii="Arial" w:hAnsi="Arial" w:cs="Arial"/>
          <w:b/>
          <w:bCs/>
          <w:sz w:val="28"/>
          <w:szCs w:val="28"/>
        </w:rPr>
        <w:t xml:space="preserve">calculate, </w:t>
      </w:r>
      <w:r>
        <w:rPr>
          <w:rFonts w:ascii="Arial" w:hAnsi="Arial" w:cs="Arial"/>
          <w:sz w:val="28"/>
          <w:szCs w:val="28"/>
        </w:rPr>
        <w:t>i prikazuje vreme izvrsavanja algoritma u milisekundama.</w:t>
      </w:r>
    </w:p>
    <w:p w14:paraId="188E7523" w14:textId="3AE393FD" w:rsidR="003A4DC4" w:rsidRDefault="003A4DC4" w:rsidP="003A4DC4">
      <w:pPr>
        <w:rPr>
          <w:rFonts w:ascii="Arial" w:hAnsi="Arial" w:cs="Arial"/>
          <w:sz w:val="28"/>
          <w:szCs w:val="28"/>
        </w:rPr>
      </w:pPr>
      <w:r>
        <w:rPr>
          <w:rFonts w:ascii="Arial" w:hAnsi="Arial" w:cs="Arial"/>
          <w:noProof/>
          <w:sz w:val="28"/>
          <w:szCs w:val="28"/>
        </w:rPr>
        <w:drawing>
          <wp:inline distT="0" distB="0" distL="0" distR="0" wp14:anchorId="0D577367" wp14:editId="219DB989">
            <wp:extent cx="4411345" cy="1602105"/>
            <wp:effectExtent l="0" t="0" r="8255" b="0"/>
            <wp:docPr id="1551848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345" cy="1602105"/>
                    </a:xfrm>
                    <a:prstGeom prst="rect">
                      <a:avLst/>
                    </a:prstGeom>
                    <a:noFill/>
                    <a:ln>
                      <a:noFill/>
                    </a:ln>
                  </pic:spPr>
                </pic:pic>
              </a:graphicData>
            </a:graphic>
          </wp:inline>
        </w:drawing>
      </w:r>
    </w:p>
    <w:p w14:paraId="6F7A7F2F" w14:textId="43C4AE14" w:rsidR="003A4DC4" w:rsidRDefault="003A4DC4" w:rsidP="003A4DC4">
      <w:pPr>
        <w:rPr>
          <w:rFonts w:ascii="Arial" w:hAnsi="Arial" w:cs="Arial"/>
          <w:sz w:val="28"/>
          <w:szCs w:val="28"/>
        </w:rPr>
      </w:pPr>
      <w:r>
        <w:rPr>
          <w:rFonts w:ascii="Arial" w:hAnsi="Arial" w:cs="Arial"/>
          <w:sz w:val="28"/>
          <w:szCs w:val="28"/>
        </w:rPr>
        <w:t xml:space="preserve">Prva </w:t>
      </w:r>
      <w:r>
        <w:rPr>
          <w:rFonts w:ascii="Arial" w:hAnsi="Arial" w:cs="Arial"/>
          <w:b/>
          <w:bCs/>
          <w:sz w:val="28"/>
          <w:szCs w:val="28"/>
        </w:rPr>
        <w:t xml:space="preserve">private </w:t>
      </w:r>
      <w:r>
        <w:rPr>
          <w:rFonts w:ascii="Arial" w:hAnsi="Arial" w:cs="Arial"/>
          <w:sz w:val="28"/>
          <w:szCs w:val="28"/>
        </w:rPr>
        <w:t>metoda je metoda koja malazi duzinu jedinica u jednom redu, pocevsi od zadatog indeksa. Na kraju vraca pronadjenu duzinu.</w:t>
      </w:r>
    </w:p>
    <w:p w14:paraId="0486E085" w14:textId="77777777" w:rsidR="003A4DC4" w:rsidRDefault="003A4DC4" w:rsidP="003A4DC4">
      <w:pPr>
        <w:rPr>
          <w:rFonts w:ascii="Arial" w:hAnsi="Arial" w:cs="Arial"/>
          <w:sz w:val="28"/>
          <w:szCs w:val="28"/>
        </w:rPr>
      </w:pPr>
    </w:p>
    <w:p w14:paraId="10FD85BB" w14:textId="42C99BAC" w:rsidR="003A4DC4" w:rsidRDefault="003A4DC4" w:rsidP="003A4DC4">
      <w:pPr>
        <w:rPr>
          <w:rFonts w:ascii="Arial" w:hAnsi="Arial" w:cs="Arial"/>
          <w:sz w:val="28"/>
          <w:szCs w:val="28"/>
        </w:rPr>
      </w:pPr>
      <w:r>
        <w:rPr>
          <w:rFonts w:ascii="Arial" w:hAnsi="Arial" w:cs="Arial"/>
          <w:sz w:val="28"/>
          <w:szCs w:val="28"/>
        </w:rPr>
        <w:t xml:space="preserve">Druga </w:t>
      </w:r>
      <w:r>
        <w:rPr>
          <w:rFonts w:ascii="Arial" w:hAnsi="Arial" w:cs="Arial"/>
          <w:b/>
          <w:bCs/>
          <w:sz w:val="28"/>
          <w:szCs w:val="28"/>
        </w:rPr>
        <w:t xml:space="preserve">private </w:t>
      </w:r>
      <w:r>
        <w:rPr>
          <w:rFonts w:ascii="Arial" w:hAnsi="Arial" w:cs="Arial"/>
          <w:sz w:val="28"/>
          <w:szCs w:val="28"/>
        </w:rPr>
        <w:t>metoda je metoda koja pronalazi najveci pravougaonik, i ovo je glavna funckija.</w:t>
      </w:r>
    </w:p>
    <w:p w14:paraId="1FA99FB1" w14:textId="38951E94" w:rsidR="003A4DC4" w:rsidRDefault="003A4DC4" w:rsidP="003A4DC4">
      <w:pPr>
        <w:rPr>
          <w:rFonts w:ascii="Arial" w:hAnsi="Arial" w:cs="Arial"/>
          <w:sz w:val="28"/>
          <w:szCs w:val="28"/>
        </w:rPr>
      </w:pPr>
      <w:r>
        <w:rPr>
          <w:rFonts w:ascii="Arial" w:hAnsi="Arial" w:cs="Arial"/>
          <w:noProof/>
          <w:sz w:val="28"/>
          <w:szCs w:val="28"/>
        </w:rPr>
        <w:lastRenderedPageBreak/>
        <w:drawing>
          <wp:inline distT="0" distB="0" distL="0" distR="0" wp14:anchorId="728AE160" wp14:editId="61168910">
            <wp:extent cx="5756910" cy="5530215"/>
            <wp:effectExtent l="0" t="0" r="0" b="0"/>
            <wp:docPr id="8611418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5530215"/>
                    </a:xfrm>
                    <a:prstGeom prst="rect">
                      <a:avLst/>
                    </a:prstGeom>
                    <a:noFill/>
                    <a:ln>
                      <a:noFill/>
                    </a:ln>
                  </pic:spPr>
                </pic:pic>
              </a:graphicData>
            </a:graphic>
          </wp:inline>
        </w:drawing>
      </w:r>
    </w:p>
    <w:p w14:paraId="0E089D2B" w14:textId="2CAB71BD" w:rsidR="003A4DC4" w:rsidRDefault="003A4DC4" w:rsidP="003A4DC4">
      <w:pPr>
        <w:rPr>
          <w:rFonts w:ascii="Arial" w:hAnsi="Arial" w:cs="Arial"/>
          <w:sz w:val="28"/>
          <w:szCs w:val="28"/>
        </w:rPr>
      </w:pPr>
      <w:r>
        <w:rPr>
          <w:rFonts w:ascii="Arial" w:hAnsi="Arial" w:cs="Arial"/>
          <w:sz w:val="28"/>
          <w:szCs w:val="28"/>
        </w:rPr>
        <w:t>Metoda je zamisljena tako da prolazi kroz svaki red matrice i nalazi najvecu duzinu jedinica u redu. U slucaju da se nadje duzina od najmanje 2 jedinice u nekom redu, uzece se pronadjena duzina i traziti ista duzina u redu ispod. U slucaju da je nadjena odgovarajuca duzina i u redu ispod, nastavlja se red ispod ponovo itd, sve dok se ne naidje na red koji nema odgovarajucu duzinu sa jednicama. U slucaju da je nova pronadjena dimezija pravougaonika veca od postojece, ona se pamti.</w:t>
      </w:r>
    </w:p>
    <w:p w14:paraId="22729514" w14:textId="77777777" w:rsidR="00F41B2B" w:rsidRDefault="00F41B2B" w:rsidP="003A4DC4">
      <w:pPr>
        <w:rPr>
          <w:rFonts w:ascii="Arial" w:hAnsi="Arial" w:cs="Arial"/>
          <w:sz w:val="28"/>
          <w:szCs w:val="28"/>
        </w:rPr>
      </w:pPr>
    </w:p>
    <w:p w14:paraId="183A5868" w14:textId="1BECC9F3" w:rsidR="00F41B2B" w:rsidRPr="003A4DC4" w:rsidRDefault="00F41B2B" w:rsidP="003A4DC4">
      <w:pPr>
        <w:rPr>
          <w:i/>
          <w:iCs/>
        </w:rPr>
      </w:pPr>
    </w:p>
    <w:sectPr w:rsidR="00F41B2B" w:rsidRPr="003A4DC4" w:rsidSect="00012563">
      <w:headerReference w:type="default" r:id="rId16"/>
      <w:footerReference w:type="default" r:id="rId17"/>
      <w:headerReference w:type="first" r:id="rId18"/>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34814" w14:textId="77777777" w:rsidR="00012563" w:rsidRDefault="00012563" w:rsidP="00077EA0">
      <w:pPr>
        <w:spacing w:after="0" w:line="240" w:lineRule="auto"/>
      </w:pPr>
      <w:r>
        <w:separator/>
      </w:r>
    </w:p>
  </w:endnote>
  <w:endnote w:type="continuationSeparator" w:id="0">
    <w:p w14:paraId="2726DE4A" w14:textId="77777777" w:rsidR="00012563" w:rsidRDefault="00012563"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99C12"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D14FCE">
      <w:rPr>
        <w:rFonts w:ascii="Arial" w:hAnsi="Arial" w:cs="Arial"/>
        <w:noProof/>
      </w:rPr>
      <w:t>2</w:t>
    </w:r>
    <w:r w:rsidRPr="00E12C8C">
      <w:rPr>
        <w:rFonts w:ascii="Arial" w:hAnsi="Arial" w:cs="Arial"/>
        <w:noProof/>
      </w:rPr>
      <w:fldChar w:fldCharType="end"/>
    </w:r>
  </w:p>
  <w:p w14:paraId="49852186"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D19A4" w14:textId="77777777" w:rsidR="00012563" w:rsidRDefault="00012563" w:rsidP="00077EA0">
      <w:pPr>
        <w:spacing w:after="0" w:line="240" w:lineRule="auto"/>
      </w:pPr>
      <w:r>
        <w:separator/>
      </w:r>
    </w:p>
  </w:footnote>
  <w:footnote w:type="continuationSeparator" w:id="0">
    <w:p w14:paraId="5DEF88DA" w14:textId="77777777" w:rsidR="00012563" w:rsidRDefault="00012563"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4400FDB2" w14:textId="77777777" w:rsidTr="00684EA5">
      <w:tc>
        <w:tcPr>
          <w:tcW w:w="4531" w:type="dxa"/>
          <w:shd w:val="clear" w:color="auto" w:fill="auto"/>
        </w:tcPr>
        <w:p w14:paraId="0563C7BC" w14:textId="049E36CE" w:rsidR="00077EA0" w:rsidRPr="00684EA5" w:rsidRDefault="001B4849" w:rsidP="00077EA0">
          <w:pPr>
            <w:pStyle w:val="Header"/>
            <w:rPr>
              <w:rFonts w:ascii="Arial" w:hAnsi="Arial" w:cs="Arial"/>
            </w:rPr>
          </w:pPr>
          <w:r w:rsidRPr="00100BFE">
            <w:rPr>
              <w:rFonts w:ascii="Arial" w:hAnsi="Arial" w:cs="Arial"/>
              <w:noProof/>
              <w:lang w:val="en-US"/>
            </w:rPr>
            <w:drawing>
              <wp:inline distT="0" distB="0" distL="0" distR="0" wp14:anchorId="6E47A4F7" wp14:editId="5AF1AD9D">
                <wp:extent cx="1821180" cy="497205"/>
                <wp:effectExtent l="0" t="0" r="0" b="0"/>
                <wp:docPr id="2" name="Picture 6" descr="Description: 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497205"/>
                        </a:xfrm>
                        <a:prstGeom prst="rect">
                          <a:avLst/>
                        </a:prstGeom>
                        <a:noFill/>
                        <a:ln>
                          <a:noFill/>
                        </a:ln>
                      </pic:spPr>
                    </pic:pic>
                  </a:graphicData>
                </a:graphic>
              </wp:inline>
            </w:drawing>
          </w:r>
        </w:p>
      </w:tc>
      <w:tc>
        <w:tcPr>
          <w:tcW w:w="4531" w:type="dxa"/>
          <w:shd w:val="clear" w:color="auto" w:fill="auto"/>
          <w:vAlign w:val="center"/>
        </w:tcPr>
        <w:p w14:paraId="5FF230B1" w14:textId="77777777" w:rsidR="003E16E5" w:rsidRPr="00684EA5" w:rsidRDefault="003E16E5" w:rsidP="003E16E5">
          <w:pPr>
            <w:pStyle w:val="Header"/>
            <w:jc w:val="right"/>
            <w:rPr>
              <w:rStyle w:val="PlaceholderText"/>
              <w:rFonts w:ascii="Arial" w:hAnsi="Arial" w:cs="Arial"/>
            </w:rPr>
          </w:pPr>
        </w:p>
        <w:p w14:paraId="6942D562" w14:textId="77777777" w:rsidR="00077EA0" w:rsidRPr="00C1168B" w:rsidRDefault="00595A6F" w:rsidP="00C1168B">
          <w:pPr>
            <w:pStyle w:val="Header"/>
            <w:jc w:val="right"/>
          </w:pPr>
          <w:r w:rsidRPr="00684EA5">
            <w:rPr>
              <w:rStyle w:val="PlaceholderText"/>
              <w:rFonts w:ascii="Arial" w:hAnsi="Arial" w:cs="Arial"/>
            </w:rPr>
            <w:t xml:space="preserve"> </w:t>
          </w:r>
        </w:p>
      </w:tc>
    </w:tr>
  </w:tbl>
  <w:p w14:paraId="7511817C"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84561" w14:textId="77777777" w:rsidR="00FE618E" w:rsidRDefault="00FE618E">
    <w:pPr>
      <w:pStyle w:val="Header"/>
    </w:pPr>
  </w:p>
  <w:p w14:paraId="6FDA8FA6"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0B72"/>
    <w:multiLevelType w:val="hybridMultilevel"/>
    <w:tmpl w:val="07CEA47E"/>
    <w:lvl w:ilvl="0" w:tplc="AEE4D670">
      <w:start w:val="1"/>
      <w:numFmt w:val="bullet"/>
      <w:lvlText w:val="-"/>
      <w:lvlJc w:val="left"/>
      <w:pPr>
        <w:ind w:left="720" w:hanging="360"/>
      </w:pPr>
      <w:rPr>
        <w:rFonts w:ascii="Arial" w:eastAsia="Calibri"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405649">
    <w:abstractNumId w:val="1"/>
  </w:num>
  <w:num w:numId="2" w16cid:durableId="2071686778">
    <w:abstractNumId w:val="2"/>
  </w:num>
  <w:num w:numId="3" w16cid:durableId="101811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49"/>
    <w:rsid w:val="00007701"/>
    <w:rsid w:val="00012563"/>
    <w:rsid w:val="00025F78"/>
    <w:rsid w:val="0003094B"/>
    <w:rsid w:val="00034A10"/>
    <w:rsid w:val="00066C95"/>
    <w:rsid w:val="00067DCD"/>
    <w:rsid w:val="00077EA0"/>
    <w:rsid w:val="00082F75"/>
    <w:rsid w:val="000A2640"/>
    <w:rsid w:val="000C04F8"/>
    <w:rsid w:val="000D636B"/>
    <w:rsid w:val="000E1CF9"/>
    <w:rsid w:val="000E5127"/>
    <w:rsid w:val="000E7518"/>
    <w:rsid w:val="000F3604"/>
    <w:rsid w:val="000F3DCC"/>
    <w:rsid w:val="00100BFE"/>
    <w:rsid w:val="00103566"/>
    <w:rsid w:val="00105324"/>
    <w:rsid w:val="001206ED"/>
    <w:rsid w:val="0012452B"/>
    <w:rsid w:val="00127A14"/>
    <w:rsid w:val="00157A85"/>
    <w:rsid w:val="00161BC4"/>
    <w:rsid w:val="00170723"/>
    <w:rsid w:val="00173600"/>
    <w:rsid w:val="00177465"/>
    <w:rsid w:val="00177C70"/>
    <w:rsid w:val="0018646E"/>
    <w:rsid w:val="001B4849"/>
    <w:rsid w:val="001B6BEE"/>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448C"/>
    <w:rsid w:val="002C7C5A"/>
    <w:rsid w:val="002D6AB9"/>
    <w:rsid w:val="002E5053"/>
    <w:rsid w:val="002E560F"/>
    <w:rsid w:val="002E5BA2"/>
    <w:rsid w:val="003268E8"/>
    <w:rsid w:val="00361DEC"/>
    <w:rsid w:val="003627BE"/>
    <w:rsid w:val="00364496"/>
    <w:rsid w:val="003A4208"/>
    <w:rsid w:val="003A4DC4"/>
    <w:rsid w:val="003A4DFB"/>
    <w:rsid w:val="003C7179"/>
    <w:rsid w:val="003D615C"/>
    <w:rsid w:val="003E16E5"/>
    <w:rsid w:val="003E4EBA"/>
    <w:rsid w:val="003E5116"/>
    <w:rsid w:val="003F0136"/>
    <w:rsid w:val="003F25EA"/>
    <w:rsid w:val="003F3667"/>
    <w:rsid w:val="00404F0F"/>
    <w:rsid w:val="00457D58"/>
    <w:rsid w:val="00464611"/>
    <w:rsid w:val="00472C78"/>
    <w:rsid w:val="00481C49"/>
    <w:rsid w:val="00481CDB"/>
    <w:rsid w:val="004904DE"/>
    <w:rsid w:val="004A1E1A"/>
    <w:rsid w:val="004A64CC"/>
    <w:rsid w:val="004B494C"/>
    <w:rsid w:val="004E0DB0"/>
    <w:rsid w:val="004E1585"/>
    <w:rsid w:val="004F2869"/>
    <w:rsid w:val="004F75A4"/>
    <w:rsid w:val="005220EC"/>
    <w:rsid w:val="00522243"/>
    <w:rsid w:val="00523FB7"/>
    <w:rsid w:val="00566B13"/>
    <w:rsid w:val="00595A6F"/>
    <w:rsid w:val="005A6DE5"/>
    <w:rsid w:val="005B04BA"/>
    <w:rsid w:val="005B29ED"/>
    <w:rsid w:val="005B3D49"/>
    <w:rsid w:val="005E3638"/>
    <w:rsid w:val="005F0961"/>
    <w:rsid w:val="00606DA3"/>
    <w:rsid w:val="006103AF"/>
    <w:rsid w:val="00613E6F"/>
    <w:rsid w:val="00614003"/>
    <w:rsid w:val="00627161"/>
    <w:rsid w:val="006522D9"/>
    <w:rsid w:val="0065793D"/>
    <w:rsid w:val="00667689"/>
    <w:rsid w:val="006723A3"/>
    <w:rsid w:val="00673F90"/>
    <w:rsid w:val="00684EA5"/>
    <w:rsid w:val="00690614"/>
    <w:rsid w:val="00694961"/>
    <w:rsid w:val="006C115E"/>
    <w:rsid w:val="00715C36"/>
    <w:rsid w:val="00744B64"/>
    <w:rsid w:val="00751832"/>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5529D"/>
    <w:rsid w:val="00863660"/>
    <w:rsid w:val="0086478D"/>
    <w:rsid w:val="00877157"/>
    <w:rsid w:val="00890825"/>
    <w:rsid w:val="008921DD"/>
    <w:rsid w:val="008A54AB"/>
    <w:rsid w:val="008A5EEF"/>
    <w:rsid w:val="008C3965"/>
    <w:rsid w:val="008C5E65"/>
    <w:rsid w:val="008D28F5"/>
    <w:rsid w:val="008D345C"/>
    <w:rsid w:val="008D3691"/>
    <w:rsid w:val="008D4313"/>
    <w:rsid w:val="008D6ADC"/>
    <w:rsid w:val="008F6AC7"/>
    <w:rsid w:val="00903A36"/>
    <w:rsid w:val="009074CB"/>
    <w:rsid w:val="00913958"/>
    <w:rsid w:val="009175E8"/>
    <w:rsid w:val="00917A1C"/>
    <w:rsid w:val="00931FC4"/>
    <w:rsid w:val="00932BC3"/>
    <w:rsid w:val="0094396B"/>
    <w:rsid w:val="00945A72"/>
    <w:rsid w:val="009514D9"/>
    <w:rsid w:val="00974100"/>
    <w:rsid w:val="0097485C"/>
    <w:rsid w:val="009B0315"/>
    <w:rsid w:val="009B5D5D"/>
    <w:rsid w:val="009C0F1C"/>
    <w:rsid w:val="009C4E9A"/>
    <w:rsid w:val="009C56D7"/>
    <w:rsid w:val="009C727E"/>
    <w:rsid w:val="009D240E"/>
    <w:rsid w:val="00A10668"/>
    <w:rsid w:val="00A162FD"/>
    <w:rsid w:val="00A20EE4"/>
    <w:rsid w:val="00A35DB6"/>
    <w:rsid w:val="00A4372E"/>
    <w:rsid w:val="00A520A4"/>
    <w:rsid w:val="00A61A8C"/>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A34BC"/>
    <w:rsid w:val="00BE3528"/>
    <w:rsid w:val="00BF1EF1"/>
    <w:rsid w:val="00BF4626"/>
    <w:rsid w:val="00C02CA1"/>
    <w:rsid w:val="00C03ECC"/>
    <w:rsid w:val="00C07C77"/>
    <w:rsid w:val="00C07E51"/>
    <w:rsid w:val="00C10501"/>
    <w:rsid w:val="00C1168B"/>
    <w:rsid w:val="00C27909"/>
    <w:rsid w:val="00C54A9D"/>
    <w:rsid w:val="00C56B3B"/>
    <w:rsid w:val="00C76619"/>
    <w:rsid w:val="00C97272"/>
    <w:rsid w:val="00CA42C1"/>
    <w:rsid w:val="00CC2C41"/>
    <w:rsid w:val="00CC316F"/>
    <w:rsid w:val="00CC6805"/>
    <w:rsid w:val="00D05535"/>
    <w:rsid w:val="00D1404F"/>
    <w:rsid w:val="00D14DEA"/>
    <w:rsid w:val="00D14FCE"/>
    <w:rsid w:val="00D16228"/>
    <w:rsid w:val="00D2175B"/>
    <w:rsid w:val="00D36F08"/>
    <w:rsid w:val="00D370DB"/>
    <w:rsid w:val="00D73979"/>
    <w:rsid w:val="00D745E7"/>
    <w:rsid w:val="00D843C6"/>
    <w:rsid w:val="00D8662D"/>
    <w:rsid w:val="00D8666E"/>
    <w:rsid w:val="00DB0C02"/>
    <w:rsid w:val="00DC03D0"/>
    <w:rsid w:val="00DE16F9"/>
    <w:rsid w:val="00DE4E14"/>
    <w:rsid w:val="00DE5396"/>
    <w:rsid w:val="00DF05DA"/>
    <w:rsid w:val="00DF305B"/>
    <w:rsid w:val="00E12C8C"/>
    <w:rsid w:val="00E318D6"/>
    <w:rsid w:val="00E3259A"/>
    <w:rsid w:val="00E5335C"/>
    <w:rsid w:val="00E5357D"/>
    <w:rsid w:val="00E6609A"/>
    <w:rsid w:val="00E8113B"/>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14BA5"/>
    <w:rsid w:val="00F217FE"/>
    <w:rsid w:val="00F31281"/>
    <w:rsid w:val="00F35681"/>
    <w:rsid w:val="00F41B2B"/>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0B"/>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9710F"/>
  <w15:docId w15:val="{46406480-1598-437B-9F9E-3DC4DE4D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r-Cyrl-RS" w:eastAsia="sr-Cyrl-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paragraph" w:styleId="Heading2">
    <w:name w:val="heading 2"/>
    <w:basedOn w:val="Normal"/>
    <w:next w:val="Normal"/>
    <w:link w:val="Heading2Char"/>
    <w:uiPriority w:val="9"/>
    <w:unhideWhenUsed/>
    <w:qFormat/>
    <w:rsid w:val="00932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BalloonText">
    <w:name w:val="Balloon Text"/>
    <w:basedOn w:val="Normal"/>
    <w:link w:val="BalloonTextChar"/>
    <w:uiPriority w:val="99"/>
    <w:semiHidden/>
    <w:unhideWhenUsed/>
    <w:rsid w:val="00BF46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4626"/>
    <w:rPr>
      <w:rFonts w:ascii="Tahoma" w:hAnsi="Tahoma" w:cs="Tahoma"/>
      <w:sz w:val="16"/>
      <w:szCs w:val="16"/>
      <w:lang w:val="sr-Latn-RS"/>
    </w:rPr>
  </w:style>
  <w:style w:type="character" w:customStyle="1" w:styleId="Heading2Char">
    <w:name w:val="Heading 2 Char"/>
    <w:basedOn w:val="DefaultParagraphFont"/>
    <w:link w:val="Heading2"/>
    <w:uiPriority w:val="9"/>
    <w:rsid w:val="00932BC3"/>
    <w:rPr>
      <w:rFonts w:asciiTheme="majorHAnsi" w:eastAsiaTheme="majorEastAsia" w:hAnsiTheme="majorHAnsi" w:cstheme="majorBidi"/>
      <w:color w:val="2F5496" w:themeColor="accent1" w:themeShade="BF"/>
      <w:sz w:val="26"/>
      <w:szCs w:val="26"/>
      <w:lang w:val="sr-Latn-RS" w:eastAsia="en-US"/>
    </w:rPr>
  </w:style>
  <w:style w:type="character" w:styleId="BookTitle">
    <w:name w:val="Book Title"/>
    <w:basedOn w:val="DefaultParagraphFont"/>
    <w:uiPriority w:val="33"/>
    <w:qFormat/>
    <w:rsid w:val="00932BC3"/>
    <w:rPr>
      <w:b/>
      <w:bCs/>
      <w:i/>
      <w:iCs/>
      <w:spacing w:val="5"/>
    </w:rPr>
  </w:style>
  <w:style w:type="paragraph" w:styleId="ListParagraph">
    <w:name w:val="List Paragraph"/>
    <w:basedOn w:val="Normal"/>
    <w:uiPriority w:val="34"/>
    <w:qFormat/>
    <w:rsid w:val="00877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T-Materijali\2.%20Godina\IT230%20-%20Interakcija%20&#269;ovek%20ra&#269;unar\Domaci\IT370-IT230-Templej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IT370-IT230-Templejt</Template>
  <TotalTime>56</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CS220, Metropolitan 2015</cp:keywords>
  <cp:lastModifiedBy>Petar</cp:lastModifiedBy>
  <cp:revision>8</cp:revision>
  <dcterms:created xsi:type="dcterms:W3CDTF">2024-04-18T19:47:00Z</dcterms:created>
  <dcterms:modified xsi:type="dcterms:W3CDTF">2024-04-19T19:52:00Z</dcterms:modified>
</cp:coreProperties>
</file>